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right"/>
        <w:rPr>
          <w:sz w:val="44"/>
          <w:szCs w:val="44"/>
          <w:shd w:val="pct10" w:color="auto" w:fill="FFFFFF"/>
        </w:rPr>
      </w:pPr>
      <w:bookmarkStart w:id="0" w:name="_Toc170901699"/>
      <w:r>
        <w:rPr>
          <w:sz w:val="32"/>
          <w:szCs w:val="32"/>
          <w:lang w:val="zh-CN"/>
        </w:rPr>
        <w:tab/>
      </w:r>
      <w:r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38735</wp:posOffset>
                </wp:positionV>
                <wp:extent cx="952500" cy="447675"/>
                <wp:effectExtent l="9525" t="9525" r="9525" b="19050"/>
                <wp:wrapNone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44767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shd w:val="pct10" w:color="auto" w:fill="FFFFFF"/>
                              </w:rPr>
                              <w:t>秘密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342.75pt;margin-top:3.05pt;height:35.25pt;width:75pt;z-index:251660288;mso-width-relative:page;mso-height-relative:page;" fillcolor="#D8D8D8" filled="t" stroked="t" coordsize="21600,21600" o:gfxdata="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JF5xmtYAAAAIAQAA&#10;DwAAAAAAAAABACAAAAAiAAAAZHJzL2Rvd25yZXYueG1sUEsBAhQAFAAAAAgAh07iQOkiiLobAgAA&#10;RgQAAA4AAAAAAAAAAQAgAAAAJQEAAGRycy9lMm9Eb2MueG1sUEsFBgAAAAAGAAYAWQEAALIFAAAA&#10;AA==&#10;">
                <v:fill on="t" focussize="0,0"/>
                <v:stroke weight="1.5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shd w:val="pct10" w:color="auto" w:fill="FFFFFF"/>
                        </w:rPr>
                        <w:t>秘密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>
      <w:bookmarkStart w:id="1" w:name="_GoBack"/>
      <w:bookmarkEnd w:id="1"/>
    </w:p>
    <w:p>
      <w:pPr>
        <w:tabs>
          <w:tab w:val="left" w:pos="6988"/>
        </w:tabs>
        <w:jc w:val="center"/>
        <w:rPr>
          <w:rFonts w:hint="eastAsia"/>
          <w:b/>
          <w:sz w:val="48"/>
          <w:szCs w:val="48"/>
          <w:lang w:val="zh-CN"/>
        </w:rPr>
      </w:pPr>
      <w:r>
        <w:rPr>
          <w:rFonts w:hint="eastAsia"/>
          <w:b/>
          <w:sz w:val="48"/>
          <w:szCs w:val="48"/>
          <w:lang w:val="zh-CN"/>
        </w:rPr>
        <w:t>拥挤城市各渠道接入文档</w:t>
      </w:r>
    </w:p>
    <w:p>
      <w:pPr>
        <w:tabs>
          <w:tab w:val="left" w:pos="6988"/>
        </w:tabs>
        <w:jc w:val="center"/>
        <w:rPr>
          <w:rFonts w:hint="eastAsia"/>
          <w:b/>
          <w:sz w:val="48"/>
          <w:szCs w:val="48"/>
          <w:lang w:val="zh-CN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tbl>
      <w:tblPr>
        <w:tblStyle w:val="29"/>
        <w:tblW w:w="6237" w:type="dxa"/>
        <w:tblInd w:w="11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4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2126" w:type="dxa"/>
          </w:tcPr>
          <w:p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版本：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所属部门：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</w:tcPr>
          <w:p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最后更新日期：</w:t>
            </w:r>
          </w:p>
        </w:tc>
        <w:tc>
          <w:tcPr>
            <w:tcW w:w="4111" w:type="dxa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8</w:t>
            </w:r>
            <w:r>
              <w:rPr>
                <w:rFonts w:hint="eastAsia"/>
                <w:sz w:val="28"/>
                <w:szCs w:val="28"/>
              </w:rPr>
              <w:t>-01-03</w:t>
            </w:r>
          </w:p>
        </w:tc>
      </w:tr>
    </w:tbl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p>
      <w:pPr>
        <w:jc w:val="left"/>
        <w:rPr>
          <w:sz w:val="44"/>
          <w:szCs w:val="44"/>
        </w:rPr>
      </w:pPr>
    </w:p>
    <w:tbl>
      <w:tblPr>
        <w:tblStyle w:val="30"/>
        <w:tblW w:w="852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9"/>
        <w:gridCol w:w="1186"/>
        <w:gridCol w:w="2693"/>
        <w:gridCol w:w="1134"/>
        <w:gridCol w:w="246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186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撰写人</w:t>
            </w:r>
          </w:p>
        </w:tc>
        <w:tc>
          <w:tcPr>
            <w:tcW w:w="2693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文档目的（或修改内容）</w:t>
            </w:r>
          </w:p>
        </w:tc>
        <w:tc>
          <w:tcPr>
            <w:tcW w:w="1134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时间</w:t>
            </w:r>
          </w:p>
        </w:tc>
        <w:tc>
          <w:tcPr>
            <w:tcW w:w="2460" w:type="dxa"/>
            <w:shd w:val="clear" w:color="auto" w:fill="C3BD96" w:themeFill="background2" w:themeFillShade="BF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其他（备注）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V1.0</w:t>
            </w:r>
          </w:p>
        </w:tc>
        <w:tc>
          <w:tcPr>
            <w:tcW w:w="118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猫总</w:t>
            </w:r>
          </w:p>
        </w:tc>
        <w:tc>
          <w:tcPr>
            <w:tcW w:w="2693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创建文档</w:t>
            </w:r>
          </w:p>
        </w:tc>
        <w:tc>
          <w:tcPr>
            <w:tcW w:w="1134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2019-01-03</w:t>
            </w:r>
          </w:p>
        </w:tc>
        <w:tc>
          <w:tcPr>
            <w:tcW w:w="2460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9" w:type="dxa"/>
          </w:tcPr>
          <w:p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86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693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460" w:type="dxa"/>
          </w:tcPr>
          <w:p>
            <w:pPr>
              <w:rPr>
                <w:sz w:val="18"/>
                <w:szCs w:val="18"/>
              </w:rPr>
            </w:pPr>
          </w:p>
        </w:tc>
      </w:tr>
    </w:tbl>
    <w:p/>
    <w:p/>
    <w:p/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42"/>
        <w:rPr>
          <w:b/>
        </w:rPr>
      </w:pPr>
    </w:p>
    <w:p>
      <w:pPr>
        <w:pStyle w:val="2"/>
      </w:pPr>
      <w:r>
        <w:rPr>
          <w:rFonts w:hint="eastAsia"/>
        </w:rPr>
        <w:t>前言</w:t>
      </w:r>
    </w:p>
    <w:p>
      <w:pPr>
        <w:pStyle w:val="3"/>
      </w:pPr>
      <w:r>
        <w:rPr>
          <w:rFonts w:hint="eastAsia"/>
        </w:rPr>
        <w:t>设计目的</w:t>
      </w:r>
    </w:p>
    <w:p>
      <w:pPr>
        <w:pStyle w:val="42"/>
        <w:numPr>
          <w:ilvl w:val="0"/>
          <w:numId w:val="2"/>
        </w:numPr>
      </w:pPr>
    </w:p>
    <w:p>
      <w:pPr>
        <w:pStyle w:val="42"/>
      </w:pPr>
    </w:p>
    <w:p>
      <w:pPr>
        <w:pStyle w:val="42"/>
      </w:pPr>
    </w:p>
    <w:bookmarkEnd w:id="0"/>
    <w:p>
      <w:pPr>
        <w:pStyle w:val="3"/>
      </w:pPr>
      <w:r>
        <w:rPr>
          <w:rFonts w:hint="eastAsia"/>
        </w:rPr>
        <w:t>需求概要</w:t>
      </w:r>
    </w:p>
    <w:p>
      <w:pPr>
        <w:pStyle w:val="42"/>
        <w:numPr>
          <w:ilvl w:val="0"/>
          <w:numId w:val="2"/>
        </w:numPr>
      </w:pPr>
    </w:p>
    <w:p/>
    <w:p/>
    <w:p>
      <w:pPr>
        <w:pStyle w:val="3"/>
      </w:pPr>
      <w:r>
        <w:rPr>
          <w:rFonts w:hint="eastAsia"/>
        </w:rPr>
        <w:t>备注</w:t>
      </w:r>
    </w:p>
    <w:p>
      <w:pPr>
        <w:pStyle w:val="42"/>
        <w:numPr>
          <w:ilvl w:val="0"/>
          <w:numId w:val="2"/>
        </w:numPr>
      </w:pPr>
    </w:p>
    <w:p>
      <w:pPr>
        <w:pStyle w:val="42"/>
        <w:ind w:left="420"/>
      </w:pPr>
    </w:p>
    <w:p>
      <w:pPr>
        <w:pStyle w:val="42"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文档正文</w:t>
      </w:r>
    </w:p>
    <w:p/>
    <w:p>
      <w:pPr>
        <w:pStyle w:val="3"/>
      </w:pPr>
      <w:r>
        <w:rPr>
          <w:rFonts w:hint="eastAsia"/>
        </w:rPr>
        <w:t>定义：</w:t>
      </w:r>
    </w:p>
    <w:p>
      <w:pPr>
        <w:pStyle w:val="42"/>
      </w:pPr>
    </w:p>
    <w:p>
      <w:pPr>
        <w:pStyle w:val="39"/>
        <w:numPr>
          <w:ilvl w:val="0"/>
          <w:numId w:val="3"/>
        </w:numPr>
        <w:ind w:firstLineChars="0"/>
      </w:pPr>
      <w:r>
        <w:rPr>
          <w:rFonts w:hint="eastAsia"/>
          <w:b/>
        </w:rPr>
        <w:t>数据统计S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此处指wifi统计sdk</w:t>
      </w:r>
    </w:p>
    <w:p>
      <w:r>
        <w:rPr>
          <w:rFonts w:hint="eastAsia" w:ascii="宋体" w:hAnsi="宋体" w:eastAsia="宋体"/>
          <w:b/>
        </w:rPr>
        <w:t>●</w:t>
      </w:r>
      <w:r>
        <w:rPr>
          <w:rFonts w:hint="eastAsia"/>
          <w:b/>
        </w:rPr>
        <w:t>渠道S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此处指渠道方单机S</w:t>
      </w:r>
      <w:r>
        <w:t>DK</w:t>
      </w:r>
      <w:r>
        <w:rPr>
          <w:rFonts w:hint="eastAsia"/>
        </w:rPr>
        <w:t>，包括但不限于：腾讯应用宝（Y</w:t>
      </w:r>
      <w:r>
        <w:t>SDK</w:t>
      </w:r>
      <w:r>
        <w:rPr>
          <w:rFonts w:hint="eastAsia"/>
        </w:rPr>
        <w:t>）、O</w:t>
      </w:r>
      <w:r>
        <w:t>PPO</w:t>
      </w:r>
      <w:r>
        <w:rPr>
          <w:rFonts w:hint="eastAsia"/>
        </w:rPr>
        <w:t>单机S</w:t>
      </w:r>
      <w:r>
        <w:t>DK</w:t>
      </w:r>
      <w:r>
        <w:rPr>
          <w:rFonts w:hint="eastAsia"/>
        </w:rPr>
        <w:t>、魅族F</w:t>
      </w:r>
      <w:r>
        <w:t>LYME SDK</w:t>
      </w:r>
      <w:r>
        <w:rPr>
          <w:rFonts w:hint="eastAsia"/>
        </w:rPr>
        <w:t>、V</w:t>
      </w:r>
      <w:r>
        <w:t>IVO</w:t>
      </w:r>
      <w:r>
        <w:rPr>
          <w:rFonts w:hint="eastAsia"/>
        </w:rPr>
        <w:t>单机S</w:t>
      </w:r>
      <w:r>
        <w:t>DK</w:t>
      </w:r>
      <w:r>
        <w:rPr>
          <w:rFonts w:hint="eastAsia"/>
        </w:rPr>
        <w:t>、小米单机S</w:t>
      </w:r>
      <w:r>
        <w:t>DK</w:t>
      </w:r>
      <w:r>
        <w:rPr>
          <w:rFonts w:hint="eastAsia"/>
        </w:rPr>
        <w:t>、百度单机S</w:t>
      </w:r>
      <w:r>
        <w:t>DK</w:t>
      </w:r>
    </w:p>
    <w:p>
      <w:r>
        <w:rPr>
          <w:rFonts w:hint="eastAsia" w:ascii="宋体" w:hAnsi="宋体" w:eastAsia="宋体"/>
          <w:b/>
        </w:rPr>
        <w:t>●</w:t>
      </w:r>
      <w:r>
        <w:rPr>
          <w:rFonts w:hint="eastAsia"/>
          <w:b/>
        </w:rPr>
        <w:t>广告S</w:t>
      </w:r>
      <w:r>
        <w:rPr>
          <w:b/>
        </w:rPr>
        <w:t>DK</w:t>
      </w:r>
      <w:r>
        <w:rPr>
          <w:rFonts w:hint="eastAsia"/>
          <w:b/>
        </w:rPr>
        <w:t>：</w:t>
      </w:r>
      <w:r>
        <w:rPr>
          <w:rFonts w:hint="eastAsia"/>
        </w:rPr>
        <w:t>此处指各广告联盟S</w:t>
      </w:r>
      <w:r>
        <w:t>DK</w:t>
      </w:r>
      <w:r>
        <w:rPr>
          <w:rFonts w:hint="eastAsia"/>
        </w:rPr>
        <w:t>，包括但不限于：今日头条（穿山甲S</w:t>
      </w:r>
      <w:r>
        <w:t>DK</w:t>
      </w:r>
      <w:r>
        <w:rPr>
          <w:rFonts w:hint="eastAsia"/>
        </w:rPr>
        <w:t>）、广点通S</w:t>
      </w:r>
      <w:r>
        <w:t>DK</w:t>
      </w:r>
      <w:r>
        <w:rPr>
          <w:rFonts w:hint="eastAsia"/>
        </w:rPr>
        <w:t>、O</w:t>
      </w:r>
      <w:r>
        <w:t>PPO</w:t>
      </w:r>
      <w:r>
        <w:rPr>
          <w:rFonts w:hint="eastAsia"/>
        </w:rPr>
        <w:t>广告联盟S</w:t>
      </w:r>
      <w:r>
        <w:t>DK</w:t>
      </w:r>
      <w:r>
        <w:rPr>
          <w:rFonts w:hint="eastAsia"/>
        </w:rPr>
        <w:t>、V</w:t>
      </w:r>
      <w:r>
        <w:t>IVO</w:t>
      </w:r>
      <w:r>
        <w:rPr>
          <w:rFonts w:hint="eastAsia"/>
        </w:rPr>
        <w:t>广告联盟S</w:t>
      </w:r>
      <w:r>
        <w:t>DK</w:t>
      </w:r>
      <w:r>
        <w:rPr>
          <w:rFonts w:hint="eastAsia"/>
        </w:rPr>
        <w:t>、米盟（小米）S</w:t>
      </w:r>
      <w:r>
        <w:t>DK</w:t>
      </w:r>
      <w:r>
        <w:rPr>
          <w:rFonts w:hint="eastAsia"/>
        </w:rPr>
        <w:t>、多酷（百度手机助手）S</w:t>
      </w:r>
      <w:r>
        <w:t>DK</w:t>
      </w:r>
    </w:p>
    <w:p/>
    <w:p>
      <w:pPr>
        <w:pStyle w:val="3"/>
      </w:pPr>
      <w:r>
        <w:rPr>
          <w:rFonts w:hint="eastAsia"/>
        </w:rPr>
        <w:t>接入前准备：</w:t>
      </w:r>
    </w:p>
    <w:p>
      <w:pPr>
        <w:pStyle w:val="4"/>
      </w:pPr>
      <w:r>
        <w:rPr>
          <w:rFonts w:hint="eastAsia"/>
        </w:rPr>
        <w:t>接W</w:t>
      </w:r>
      <w:r>
        <w:t>IFI</w:t>
      </w:r>
      <w:r>
        <w:rPr>
          <w:rFonts w:hint="eastAsia"/>
        </w:rPr>
        <w:t>统计S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参数：</w:t>
      </w:r>
    </w:p>
    <w:p>
      <w:r>
        <w:t>//    //snake</w:t>
      </w:r>
    </w:p>
    <w:p>
      <w:r>
        <w:t>//    public static final String AES_KEY = "PScP4c6CcZn4sCHl";</w:t>
      </w:r>
    </w:p>
    <w:p>
      <w:r>
        <w:t>//    public static final String AES_IV = "jskzfqVdlBKLWpKS";</w:t>
      </w:r>
    </w:p>
    <w:p>
      <w:r>
        <w:t>//    public static final String MD5_KEY = "bzzeHgmAmbtsxktR75CQHC3UntxyMqYX";</w:t>
      </w:r>
    </w:p>
    <w:p>
      <w:r>
        <w:t>//        public static final String APP_ID = "TD0379";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统计应用I</w:t>
      </w:r>
      <w:r>
        <w:t>D</w:t>
      </w:r>
      <w:r>
        <w:rPr>
          <w:rFonts w:hint="eastAsia"/>
        </w:rPr>
        <w:t>：T</w:t>
      </w:r>
      <w:r>
        <w:t>D0379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渠道号：</w:t>
      </w:r>
    </w:p>
    <w:p>
      <w:pPr>
        <w:ind w:left="240" w:leftChars="100"/>
        <w:rPr>
          <w:sz w:val="20"/>
        </w:rPr>
      </w:pPr>
      <w:r>
        <w:rPr>
          <w:sz w:val="20"/>
        </w:rPr>
        <w:t>OPPO</w:t>
      </w:r>
      <w:r>
        <w:rPr>
          <w:rFonts w:hint="eastAsia"/>
          <w:sz w:val="20"/>
        </w:rPr>
        <w:t>：o</w:t>
      </w:r>
      <w:r>
        <w:rPr>
          <w:sz w:val="20"/>
        </w:rPr>
        <w:t>ppo1_yjcs</w:t>
      </w:r>
    </w:p>
    <w:p>
      <w:pPr>
        <w:ind w:left="240" w:leftChars="100"/>
        <w:rPr>
          <w:sz w:val="20"/>
        </w:rPr>
      </w:pPr>
      <w:r>
        <w:rPr>
          <w:sz w:val="20"/>
        </w:rPr>
        <w:t>Vivo:   vivo1_yjcs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应用宝：yyb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百度：baidu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小米：xiaomi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>
      <w:pPr>
        <w:ind w:left="240" w:leftChars="100"/>
        <w:rPr>
          <w:sz w:val="20"/>
        </w:rPr>
      </w:pPr>
      <w:r>
        <w:rPr>
          <w:rFonts w:hint="eastAsia"/>
          <w:sz w:val="20"/>
        </w:rPr>
        <w:t>魅族：meizu</w:t>
      </w:r>
      <w:r>
        <w:rPr>
          <w:sz w:val="20"/>
        </w:rPr>
        <w:t>1</w:t>
      </w:r>
      <w:r>
        <w:rPr>
          <w:rFonts w:hint="eastAsia"/>
          <w:sz w:val="20"/>
        </w:rPr>
        <w:t>_</w:t>
      </w:r>
      <w:r>
        <w:rPr>
          <w:sz w:val="20"/>
        </w:rPr>
        <w:t>yjcs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版本号可自定义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版本升级后渠道号相应升级，例：oppo</w:t>
      </w:r>
      <w:r>
        <w:t>2</w:t>
      </w:r>
      <w:r>
        <w:rPr>
          <w:rFonts w:hint="eastAsia"/>
        </w:rPr>
        <w:t>_</w:t>
      </w:r>
      <w:r>
        <w:t>yjcs</w:t>
      </w:r>
    </w:p>
    <w:p/>
    <w:p/>
    <w:p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</w:pPr>
      <w:r>
        <w:rPr>
          <w:rFonts w:hint="eastAsia"/>
        </w:rPr>
        <w:t>一：W</w:t>
      </w:r>
      <w:r>
        <w:t>IFI</w:t>
      </w:r>
      <w:r>
        <w:rPr>
          <w:rFonts w:hint="eastAsia"/>
        </w:rPr>
        <w:t>万能钥匙</w:t>
      </w:r>
    </w:p>
    <w:p>
      <w:pPr>
        <w:pStyle w:val="4"/>
      </w:pPr>
      <w:r>
        <w:rPr>
          <w:rFonts w:hint="eastAsia"/>
        </w:rPr>
        <w:t>统计应用</w:t>
      </w:r>
      <w:r>
        <w:t>ID</w:t>
      </w:r>
      <w:r>
        <w:rPr>
          <w:rFonts w:hint="eastAsia"/>
        </w:rPr>
        <w:t>：待确认</w:t>
      </w:r>
    </w:p>
    <w:p>
      <w:pPr>
        <w:pStyle w:val="4"/>
      </w:pPr>
      <w:r>
        <w:rPr>
          <w:rFonts w:hint="eastAsia"/>
        </w:rPr>
        <w:t>2、广告S</w:t>
      </w:r>
      <w:r>
        <w:t>DK</w:t>
      </w:r>
      <w:r>
        <w:rPr>
          <w:rFonts w:hint="eastAsia"/>
        </w:rPr>
        <w:t>接穿山甲（今日头条）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下载地址及帮助文档</w:t>
      </w:r>
    </w:p>
    <w:p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广告参数：</w:t>
      </w:r>
    </w:p>
    <w:p>
      <w:pPr>
        <w:ind w:left="240" w:leftChars="100"/>
      </w:pPr>
      <w:r>
        <w:rPr>
          <w:rFonts w:hint="eastAsia"/>
        </w:rPr>
        <w:t>App</w:t>
      </w:r>
      <w:r>
        <w:t xml:space="preserve"> ID</w:t>
      </w:r>
      <w:r>
        <w:rPr>
          <w:rFonts w:hint="eastAsia"/>
        </w:rPr>
        <w:t>：5</w:t>
      </w:r>
      <w:r>
        <w:t>009310</w:t>
      </w:r>
    </w:p>
    <w:p>
      <w:pPr>
        <w:ind w:left="240" w:leftChars="100"/>
      </w:pPr>
      <w:r>
        <w:rPr>
          <w:rFonts w:hint="eastAsia"/>
        </w:rPr>
        <w:t>Slot</w:t>
      </w:r>
      <w:r>
        <w:t xml:space="preserve"> ID</w:t>
      </w:r>
      <w:r>
        <w:rPr>
          <w:rFonts w:hint="eastAsia"/>
        </w:rPr>
        <w:t>：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开屏：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809310476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全屏视频：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909310371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激励视屏：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909310097</w:t>
      </w:r>
    </w:p>
    <w:p>
      <w:pPr>
        <w:ind w:left="240" w:leftChars="100"/>
        <w:rPr>
          <w:rFonts w:hint="eastAsia" w:ascii="PingFang-SC-Regular" w:hAnsi="PingFang-SC-Regular"/>
          <w:color w:val="444444"/>
          <w:sz w:val="18"/>
          <w:szCs w:val="18"/>
          <w:shd w:val="clear" w:color="auto" w:fill="ECF6FD"/>
        </w:rPr>
      </w:pPr>
      <w:r>
        <w:rPr>
          <w:rFonts w:hint="eastAsia"/>
        </w:rPr>
        <w:t>插屏：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909310511</w:t>
      </w:r>
    </w:p>
    <w:p>
      <w:pPr>
        <w:ind w:left="240" w:leftChars="100"/>
      </w:pPr>
      <w:r>
        <w:rPr>
          <w:rFonts w:hint="eastAsia"/>
        </w:rPr>
        <w:t>Banner：</w:t>
      </w:r>
      <w:r>
        <w:rPr>
          <w:rFonts w:ascii="PingFang-SC-Regular" w:hAnsi="PingFang-SC-Regular"/>
          <w:color w:val="444444"/>
          <w:sz w:val="18"/>
          <w:szCs w:val="18"/>
          <w:shd w:val="clear" w:color="auto" w:fill="ECF6FD"/>
        </w:rPr>
        <w:t>909310809</w:t>
      </w:r>
    </w:p>
    <w:p>
      <w:r>
        <w:br w:type="page"/>
      </w:r>
    </w:p>
    <w:p>
      <w:pPr>
        <w:pStyle w:val="3"/>
      </w:pPr>
      <w:r>
        <w:rPr>
          <w:rFonts w:hint="eastAsia"/>
        </w:rPr>
        <w:t>二、腾讯应用宝：</w:t>
      </w:r>
    </w:p>
    <w:p>
      <w:pPr>
        <w:pStyle w:val="4"/>
      </w:pPr>
      <w:r>
        <w:rPr>
          <w:rFonts w:hint="eastAsia"/>
        </w:rPr>
        <w:t>统计渠道号：yyb</w:t>
      </w:r>
      <w:r>
        <w:t>1</w:t>
      </w:r>
      <w:r>
        <w:rPr>
          <w:rFonts w:hint="eastAsia"/>
        </w:rPr>
        <w:t>_</w:t>
      </w:r>
      <w:r>
        <w:t>yjcs</w:t>
      </w:r>
    </w:p>
    <w:p>
      <w:pPr>
        <w:pStyle w:val="4"/>
      </w:pPr>
      <w:r>
        <w:rPr>
          <w:rFonts w:hint="eastAsia"/>
        </w:rPr>
        <w:t>无需接渠道S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游戏名称：拥挤城市</w:t>
      </w:r>
    </w:p>
    <w:p>
      <w:pPr>
        <w:pStyle w:val="39"/>
        <w:ind w:left="360" w:firstLine="0" w:firstLineChars="0"/>
      </w:pPr>
      <w:r>
        <w:rPr>
          <w:rFonts w:hint="eastAsia"/>
        </w:rPr>
        <w:t>游戏包名：com</w:t>
      </w:r>
      <w:r>
        <w:t>.</w:t>
      </w:r>
      <w:r>
        <w:rPr>
          <w:rFonts w:hint="eastAsia"/>
        </w:rPr>
        <w:t>tencent.</w:t>
      </w:r>
      <w:r>
        <w:t>crowdcity.kuaiyou</w:t>
      </w:r>
    </w:p>
    <w:p>
      <w:pPr>
        <w:pStyle w:val="39"/>
        <w:ind w:left="360" w:firstLine="0" w:firstLineChars="0"/>
      </w:pPr>
      <w:r>
        <w:rPr>
          <w:rFonts w:hint="eastAsia"/>
        </w:rPr>
        <w:t>应用签名：从开发者签名的keystore里获取，回传给猫总</w:t>
      </w:r>
    </w:p>
    <w:p>
      <w:r>
        <w:drawing>
          <wp:inline distT="0" distB="0" distL="0" distR="0">
            <wp:extent cx="5274310" cy="2452370"/>
            <wp:effectExtent l="19050" t="19050" r="2540" b="5080"/>
            <wp:docPr id="2" name="图片 2" descr="C:\Users\admin\AppData\Local\Temp\WeChat Files\caeb6dc3682bc304cb76283837fb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\AppData\Local\Temp\WeChat Files\caeb6dc3682bc304cb76283837fb06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注意事项：</w:t>
      </w:r>
    </w:p>
    <w:p>
      <w:pPr>
        <w:rPr>
          <w:color w:val="FF0000"/>
        </w:rPr>
      </w:pPr>
      <w:r>
        <w:rPr>
          <w:rFonts w:hint="eastAsia"/>
          <w:color w:val="FF0000"/>
        </w:rPr>
        <w:t>应用宝打包不要使用V</w:t>
      </w:r>
      <w:r>
        <w:rPr>
          <w:color w:val="FF0000"/>
        </w:rPr>
        <w:t>2</w:t>
      </w:r>
      <w:r>
        <w:rPr>
          <w:rFonts w:hint="eastAsia"/>
          <w:color w:val="FF0000"/>
        </w:rPr>
        <w:t>签名（Android</w:t>
      </w:r>
      <w:r>
        <w:rPr>
          <w:color w:val="FF0000"/>
        </w:rPr>
        <w:t xml:space="preserve"> 7.0</w:t>
      </w:r>
      <w:r>
        <w:rPr>
          <w:rFonts w:hint="eastAsia"/>
          <w:color w:val="FF0000"/>
        </w:rPr>
        <w:t>以上的signature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version不要勾选V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</w:p>
    <w:p>
      <w:pPr>
        <w:rPr>
          <w:color w:val="FF0000"/>
        </w:rPr>
      </w:pP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接穿山甲（今日头条）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下载地址及帮助文档</w:t>
      </w:r>
    </w:p>
    <w:p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广告参数：</w:t>
      </w:r>
      <w:r>
        <w:rPr>
          <w:color w:val="FF0000"/>
        </w:rPr>
        <w:br w:type="page"/>
      </w:r>
    </w:p>
    <w:p>
      <w:pPr>
        <w:pStyle w:val="3"/>
      </w:pPr>
      <w:r>
        <w:rPr>
          <w:rFonts w:hint="eastAsia"/>
        </w:rPr>
        <w:t>三、魅族</w:t>
      </w:r>
    </w:p>
    <w:p>
      <w:pPr>
        <w:pStyle w:val="4"/>
      </w:pPr>
      <w:r>
        <w:rPr>
          <w:rFonts w:hint="eastAsia"/>
        </w:rPr>
        <w:t>统计渠道号：meizu</w:t>
      </w:r>
      <w:r>
        <w:t>1_yjcs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接魅族单机S</w:t>
      </w:r>
      <w:r>
        <w:t>DK</w:t>
      </w:r>
    </w:p>
    <w:p>
      <w:pPr>
        <w:pStyle w:val="42"/>
        <w:numPr>
          <w:ilvl w:val="0"/>
          <w:numId w:val="2"/>
        </w:numPr>
      </w:pPr>
      <w:r>
        <w:t>SDK</w:t>
      </w:r>
      <w:r>
        <w:rPr>
          <w:rFonts w:hint="eastAsia"/>
        </w:rPr>
        <w:t>下载地址及接入文档：</w:t>
      </w:r>
    </w:p>
    <w:p>
      <w:pPr>
        <w:ind w:firstLine="420"/>
        <w:rPr>
          <w:rStyle w:val="27"/>
        </w:rPr>
      </w:pPr>
      <w:r>
        <w:fldChar w:fldCharType="begin"/>
      </w:r>
      <w:r>
        <w:instrText xml:space="preserve"> HYPERLINK "http://open-wiki.flyme.cn/doc-wiki/index" \l "id?42" </w:instrText>
      </w:r>
      <w:r>
        <w:fldChar w:fldCharType="separate"/>
      </w:r>
      <w:r>
        <w:rPr>
          <w:rStyle w:val="27"/>
        </w:rPr>
        <w:t>http://open-wiki.flyme.cn/doc-wiki/index#id?42</w:t>
      </w:r>
      <w:r>
        <w:rPr>
          <w:rStyle w:val="27"/>
        </w:rPr>
        <w:fldChar w:fldCharType="end"/>
      </w:r>
    </w:p>
    <w:p/>
    <w:p>
      <w:pPr>
        <w:ind w:firstLine="420"/>
        <w:rPr>
          <w:color w:val="FF0000"/>
        </w:rPr>
      </w:pPr>
      <w:r>
        <w:rPr>
          <w:rFonts w:hint="eastAsia"/>
          <w:color w:val="FF0000"/>
        </w:rPr>
        <w:t>将S</w:t>
      </w:r>
      <w:r>
        <w:rPr>
          <w:color w:val="FF0000"/>
        </w:rPr>
        <w:t>DK</w:t>
      </w:r>
      <w:r>
        <w:rPr>
          <w:rFonts w:hint="eastAsia"/>
          <w:color w:val="FF0000"/>
        </w:rPr>
        <w:t>里相关文件修改成以下文件，修改目的是去掉定位权限提示</w:t>
      </w:r>
    </w:p>
    <w:p/>
    <w:p>
      <w:pPr>
        <w:ind w:firstLine="420"/>
      </w:pPr>
      <w:r>
        <w:object>
          <v:shape id="_x0000_i1025" o:spt="75" type="#_x0000_t75" style="height:42pt;width:135.7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8">
            <o:LockedField>false</o:LockedField>
          </o:OLEObject>
        </w:objec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注意事项：魅族单机S</w:t>
      </w:r>
      <w:r>
        <w:rPr>
          <w:color w:val="FF0000"/>
        </w:rPr>
        <w:t>DK</w:t>
      </w:r>
      <w:r>
        <w:rPr>
          <w:rFonts w:hint="eastAsia"/>
          <w:color w:val="FF0000"/>
        </w:rPr>
        <w:t>无需接账号登录功能</w:t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联调参数</w:t>
      </w:r>
    </w:p>
    <w:p>
      <w:pPr>
        <w:ind w:left="420" w:leftChars="175"/>
      </w:pPr>
      <w:r>
        <w:rPr>
          <w:rFonts w:hint="eastAsia"/>
        </w:rPr>
        <w:t>游戏名称：</w:t>
      </w:r>
      <w:r>
        <w:rPr>
          <w:rFonts w:hint="eastAsia"/>
          <w:color w:val="FF0000"/>
        </w:rPr>
        <w:t>拥挤城镇</w:t>
      </w:r>
    </w:p>
    <w:p>
      <w:pPr>
        <w:ind w:left="420" w:leftChars="175"/>
      </w:pPr>
    </w:p>
    <w:p>
      <w:pPr>
        <w:ind w:left="420" w:leftChars="175"/>
      </w:pPr>
      <w:r>
        <w:rPr>
          <w:rFonts w:hint="eastAsia"/>
        </w:rPr>
        <w:t>游戏包名：com.</w:t>
      </w:r>
      <w:r>
        <w:t>crowdcity.kuaiyou.mz</w:t>
      </w:r>
    </w:p>
    <w:p>
      <w:pPr>
        <w:ind w:left="420" w:leftChars="175"/>
      </w:pPr>
      <w:r>
        <w:t>A</w:t>
      </w:r>
      <w:r>
        <w:rPr>
          <w:rFonts w:hint="eastAsia"/>
        </w:rPr>
        <w:t>pp</w:t>
      </w:r>
      <w:r>
        <w:t>ID</w:t>
      </w:r>
      <w:r>
        <w:rPr>
          <w:rFonts w:hint="eastAsia"/>
        </w:rPr>
        <w:t>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3235998</w:t>
      </w:r>
    </w:p>
    <w:p>
      <w:pPr>
        <w:ind w:left="420" w:leftChars="175"/>
        <w:rPr>
          <w:rFonts w:ascii="微软雅黑" w:hAnsi="微软雅黑" w:eastAsia="微软雅黑"/>
          <w:color w:val="000000"/>
          <w:spacing w:val="15"/>
          <w:szCs w:val="21"/>
          <w:shd w:val="clear" w:color="auto" w:fill="FFFFFF"/>
        </w:rPr>
      </w:pPr>
      <w:r>
        <w:rPr>
          <w:rFonts w:hint="eastAsia"/>
        </w:rPr>
        <w:t>App</w:t>
      </w:r>
      <w:r>
        <w:t>K</w:t>
      </w:r>
      <w:r>
        <w:rPr>
          <w:rFonts w:hint="eastAsia"/>
        </w:rPr>
        <w:t>ey：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49dfc95bb45a4101abc5da28ae794040</w:t>
      </w:r>
    </w:p>
    <w:p>
      <w:pPr>
        <w:ind w:left="420" w:leftChars="175"/>
      </w:pPr>
      <w:r>
        <w:rPr>
          <w:rFonts w:hint="eastAsia"/>
        </w:rPr>
        <w:t>AppSecret：</w:t>
      </w:r>
      <w:r>
        <w:rPr>
          <w:rFonts w:hint="eastAsia" w:ascii="微软雅黑" w:hAnsi="微软雅黑" w:eastAsia="微软雅黑"/>
          <w:color w:val="000000"/>
          <w:spacing w:val="15"/>
          <w:szCs w:val="21"/>
          <w:shd w:val="clear" w:color="auto" w:fill="FFFFFF"/>
        </w:rPr>
        <w:t>fxb5NoDVGE2IHQHa4obuujmrJWa8IWJ7</w:t>
      </w: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接穿山甲S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下载地址及接入文档</w:t>
      </w:r>
    </w:p>
    <w:p>
      <w:pPr>
        <w:ind w:firstLine="420"/>
      </w:pPr>
      <w:r>
        <w:fldChar w:fldCharType="begin"/>
      </w:r>
      <w:r>
        <w:instrText xml:space="preserve"> HYPERLINK "https://ad.toutiao.com/union/media/union/download" </w:instrText>
      </w:r>
      <w:r>
        <w:fldChar w:fldCharType="separate"/>
      </w:r>
      <w:r>
        <w:rPr>
          <w:rStyle w:val="27"/>
        </w:rPr>
        <w:t>https://ad.toutiao.com/union/media/union/download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广告参数：</w:t>
      </w:r>
    </w:p>
    <w:p>
      <w:pPr>
        <w:ind w:firstLine="420"/>
      </w:pPr>
      <w:r>
        <w:rPr>
          <w:rFonts w:hint="eastAsia"/>
        </w:rPr>
        <w:t>接入前联系猫总，提供空包、包名、S</w:t>
      </w:r>
      <w:r>
        <w:t>HA1</w:t>
      </w:r>
      <w:r>
        <w:rPr>
          <w:rFonts w:hint="eastAsia"/>
        </w:rPr>
        <w:t>值，获取。</w:t>
      </w:r>
      <w:r>
        <w:br w:type="page"/>
      </w:r>
    </w:p>
    <w:p>
      <w:pPr>
        <w:pStyle w:val="3"/>
      </w:pPr>
      <w:r>
        <w:rPr>
          <w:rFonts w:hint="eastAsia"/>
        </w:rPr>
        <w:t>四、V</w:t>
      </w:r>
      <w:r>
        <w:t>IVO</w:t>
      </w:r>
    </w:p>
    <w:p>
      <w:pPr>
        <w:pStyle w:val="4"/>
      </w:pPr>
      <w:r>
        <w:rPr>
          <w:rFonts w:hint="eastAsia"/>
        </w:rPr>
        <w:t>统计渠道号：vivo</w:t>
      </w:r>
      <w:r>
        <w:t>1</w:t>
      </w:r>
      <w:r>
        <w:rPr>
          <w:rFonts w:hint="eastAsia"/>
        </w:rPr>
        <w:t>_</w:t>
      </w:r>
      <w:r>
        <w:t>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接V</w:t>
      </w:r>
      <w:r>
        <w:t>IVO</w:t>
      </w:r>
      <w:r>
        <w:rPr>
          <w:rFonts w:hint="eastAsia"/>
        </w:rPr>
        <w:t>单机S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r>
        <w:fldChar w:fldCharType="begin"/>
      </w:r>
      <w:r>
        <w:instrText xml:space="preserve"> HYPERLINK "https://dev.vivo.com.cn/documentCenter/doc/8" </w:instrText>
      </w:r>
      <w:r>
        <w:fldChar w:fldCharType="separate"/>
      </w:r>
      <w:r>
        <w:rPr>
          <w:rStyle w:val="27"/>
        </w:rPr>
        <w:t>https://dev.vivo.com.cn/documentCenter/doc/8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接入参数：</w:t>
      </w:r>
    </w:p>
    <w:p>
      <w:pPr>
        <w:ind w:left="420" w:leftChars="175"/>
      </w:pPr>
      <w:r>
        <w:rPr>
          <w:rFonts w:hint="eastAsia"/>
        </w:rPr>
        <w:t>游戏名称：</w:t>
      </w:r>
      <w:r>
        <w:rPr>
          <w:rFonts w:hint="eastAsia"/>
          <w:color w:val="FF0000"/>
        </w:rPr>
        <w:t>拥挤城市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游戏包名：</w:t>
      </w:r>
      <w:r>
        <w:rPr>
          <w:rFonts w:ascii="Arial" w:hAnsi="Arial" w:cs="Arial"/>
          <w:color w:val="333333"/>
          <w:shd w:val="clear" w:color="auto" w:fill="FFFFFF"/>
        </w:rPr>
        <w:t>com.crowdcitynew.kuaiyou.vivo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C</w:t>
      </w:r>
      <w:r>
        <w:t>P-ID</w:t>
      </w:r>
      <w:r>
        <w:rPr>
          <w:rFonts w:hint="eastAsia"/>
        </w:rPr>
        <w:t>：</w:t>
      </w:r>
      <w:r>
        <w:rPr>
          <w:rFonts w:ascii="Arial" w:hAnsi="Arial" w:cs="Arial"/>
          <w:color w:val="333333"/>
          <w:shd w:val="clear" w:color="auto" w:fill="FFFFFF"/>
        </w:rPr>
        <w:t>b4775257def1f5d8e420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App</w:t>
      </w:r>
      <w:r>
        <w:t xml:space="preserve"> K</w:t>
      </w:r>
      <w:r>
        <w:rPr>
          <w:rFonts w:hint="eastAsia"/>
        </w:rPr>
        <w:t>ey：</w:t>
      </w:r>
      <w:r>
        <w:rPr>
          <w:rFonts w:ascii="Arial" w:hAnsi="Arial" w:cs="Arial"/>
          <w:color w:val="333333"/>
          <w:shd w:val="clear" w:color="auto" w:fill="FFFFFF"/>
        </w:rPr>
        <w:t>0cfc1e9b37b5a5a9f9688b51844eec22 (支付)</w:t>
      </w:r>
    </w:p>
    <w:p>
      <w:pPr>
        <w:ind w:left="420" w:leftChars="175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App-</w:t>
      </w:r>
      <w:r>
        <w:t>ID</w:t>
      </w:r>
      <w:r>
        <w:rPr>
          <w:rFonts w:hint="eastAsia"/>
        </w:rPr>
        <w:t>：</w:t>
      </w:r>
      <w:r>
        <w:rPr>
          <w:rFonts w:ascii="Arial" w:hAnsi="Arial" w:cs="Arial"/>
          <w:color w:val="333333"/>
          <w:shd w:val="clear" w:color="auto" w:fill="FFFFFF"/>
        </w:rPr>
        <w:t>1dac383879ad106f6065b1502298ab92</w:t>
      </w:r>
    </w:p>
    <w:p/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接vivo广告联盟。渠道包先上架再更新广告包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r>
        <w:object>
          <v:shape id="_x0000_i1026" o:spt="75" type="#_x0000_t75" style="height:42pt;width:163.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0">
            <o:LockedField>false</o:LockedField>
          </o:OLEObject>
        </w:object>
      </w:r>
    </w:p>
    <w:p>
      <w:r>
        <w:object>
          <v:shape id="_x0000_i1027" o:spt="75" type="#_x0000_t75" style="height:42pt;width:167.2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2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广告参数待渠道包上架之后，联系猫总获取。</w:t>
      </w:r>
    </w:p>
    <w:p>
      <w:r>
        <w:br w:type="page"/>
      </w:r>
    </w:p>
    <w:p>
      <w:pPr>
        <w:pStyle w:val="3"/>
      </w:pPr>
      <w:r>
        <w:rPr>
          <w:rFonts w:hint="eastAsia"/>
        </w:rPr>
        <w:t>五、小米</w:t>
      </w:r>
    </w:p>
    <w:p>
      <w:pPr>
        <w:pStyle w:val="4"/>
      </w:pPr>
      <w:r>
        <w:rPr>
          <w:rFonts w:hint="eastAsia"/>
        </w:rPr>
        <w:t>1、统计渠道号：xiaomi</w:t>
      </w:r>
      <w:r>
        <w:t>1_</w:t>
      </w:r>
      <w:r>
        <w:rPr>
          <w:rFonts w:hint="eastAsia"/>
        </w:rPr>
        <w:t>yjcs</w:t>
      </w:r>
    </w:p>
    <w:p>
      <w:pPr>
        <w:pStyle w:val="4"/>
      </w:pPr>
      <w:r>
        <w:rPr>
          <w:rFonts w:hint="eastAsia"/>
        </w:rPr>
        <w:t>2、渠道S</w:t>
      </w:r>
      <w:r>
        <w:t>DK</w:t>
      </w:r>
      <w:r>
        <w:rPr>
          <w:rFonts w:hint="eastAsia"/>
        </w:rPr>
        <w:t>接小米单机S</w:t>
      </w:r>
      <w:r>
        <w:t>DK</w:t>
      </w:r>
    </w:p>
    <w:p>
      <w:pPr>
        <w:pStyle w:val="42"/>
        <w:numPr>
          <w:ilvl w:val="0"/>
          <w:numId w:val="2"/>
        </w:numPr>
      </w:pPr>
      <w:r>
        <w:t>S</w:t>
      </w:r>
      <w:r>
        <w:rPr>
          <w:rFonts w:hint="eastAsia"/>
        </w:rPr>
        <w:t>dk下载地址及接入文档：</w:t>
      </w:r>
    </w:p>
    <w:p>
      <w:pPr>
        <w:ind w:firstLine="420"/>
      </w:pPr>
      <w:r>
        <w:fldChar w:fldCharType="begin"/>
      </w:r>
      <w:r>
        <w:instrText xml:space="preserve"> HYPERLINK "https://dev.mi.com/console/doc/detail?pId=1201" </w:instrText>
      </w:r>
      <w:r>
        <w:fldChar w:fldCharType="separate"/>
      </w:r>
      <w:r>
        <w:rPr>
          <w:rStyle w:val="27"/>
        </w:rPr>
        <w:t>https://dev.mi.com/console/doc/detail?pId=1201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接入参数：</w:t>
      </w:r>
    </w:p>
    <w:p>
      <w:pPr>
        <w:ind w:left="420" w:leftChars="175"/>
      </w:pPr>
      <w:r>
        <w:rPr>
          <w:rFonts w:hint="eastAsia"/>
        </w:rPr>
        <w:t>游戏名：</w:t>
      </w:r>
      <w:r>
        <w:rPr>
          <w:rFonts w:hint="eastAsia"/>
          <w:color w:val="FF0000"/>
        </w:rPr>
        <w:t>拥挤城市</w:t>
      </w:r>
    </w:p>
    <w:p>
      <w:pPr>
        <w:ind w:left="420" w:leftChars="175"/>
      </w:pPr>
      <w:r>
        <w:rPr>
          <w:rFonts w:hint="eastAsia"/>
        </w:rPr>
        <w:t>游戏包名：com</w:t>
      </w:r>
      <w:r>
        <w:t>.crowdcity.kuaiyou.mi</w:t>
      </w:r>
    </w:p>
    <w:p>
      <w:pPr>
        <w:ind w:left="420" w:leftChars="175"/>
      </w:pPr>
      <w:r>
        <w:rPr>
          <w:rFonts w:hint="eastAsia"/>
        </w:rPr>
        <w:t>A</w:t>
      </w:r>
      <w:r>
        <w:t>PPID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2882303761517924867</w:t>
      </w:r>
    </w:p>
    <w:p>
      <w:pPr>
        <w:ind w:left="420" w:leftChars="175"/>
      </w:pPr>
      <w:r>
        <w:rPr>
          <w:rFonts w:hint="eastAsia"/>
        </w:rPr>
        <w:t>A</w:t>
      </w:r>
      <w:r>
        <w:t>PPKEY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5861792489867</w:t>
      </w:r>
    </w:p>
    <w:p>
      <w:pPr>
        <w:ind w:left="420" w:leftChars="175"/>
        <w:rPr>
          <w:rFonts w:hint="eastAsia" w:ascii="微软雅黑" w:hAnsi="微软雅黑"/>
          <w:color w:val="8B8B8B"/>
          <w:shd w:val="clear" w:color="auto" w:fill="FFFFFF"/>
        </w:rPr>
      </w:pPr>
      <w:r>
        <w:rPr>
          <w:rFonts w:hint="eastAsia"/>
        </w:rPr>
        <w:t>A</w:t>
      </w:r>
      <w:r>
        <w:t>PPSECERET</w:t>
      </w:r>
      <w:r>
        <w:rPr>
          <w:rFonts w:hint="eastAsia"/>
        </w:rPr>
        <w:t>：</w:t>
      </w:r>
      <w:r>
        <w:rPr>
          <w:rFonts w:ascii="微软雅黑" w:hAnsi="微软雅黑"/>
          <w:color w:val="8B8B8B"/>
          <w:shd w:val="clear" w:color="auto" w:fill="FFFFFF"/>
        </w:rPr>
        <w:t>cPBjDPrCAvonIWZtdhLuAQ==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注意事项：小米可以不接账号登录</w:t>
      </w:r>
    </w:p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接米盟S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小米可以同时接入渠道S</w:t>
      </w:r>
      <w:r>
        <w:t>DK</w:t>
      </w:r>
      <w:r>
        <w:rPr>
          <w:rFonts w:hint="eastAsia"/>
        </w:rPr>
        <w:t>及广告S</w:t>
      </w:r>
      <w:r>
        <w:t>DK</w:t>
      </w:r>
      <w:r>
        <w:rPr>
          <w:rFonts w:hint="eastAsia"/>
        </w:rPr>
        <w:t>后上架</w:t>
      </w:r>
    </w:p>
    <w:p/>
    <w:p>
      <w:pPr>
        <w:ind w:firstLine="420"/>
      </w:pPr>
      <w:r>
        <w:object>
          <v:shape id="_x0000_i1028" o:spt="75" type="#_x0000_t75" style="height:42pt;width:10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4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广告参数：</w:t>
      </w:r>
    </w:p>
    <w:p>
      <w:pPr>
        <w:widowControl/>
        <w:ind w:left="240" w:leftChars="100"/>
        <w:jc w:val="left"/>
        <w:rPr>
          <w:rFonts w:ascii="微软雅黑" w:hAnsi="微软雅黑" w:eastAsia="微软雅黑" w:cs="宋体"/>
          <w:color w:val="333333"/>
          <w:kern w:val="0"/>
          <w:szCs w:val="21"/>
        </w:rPr>
      </w:pPr>
      <w:r>
        <w:rPr>
          <w:rFonts w:ascii="宋体" w:hAnsi="宋体" w:eastAsia="宋体" w:cs="宋体"/>
          <w:kern w:val="0"/>
          <w:szCs w:val="24"/>
        </w:rPr>
        <w:t>App ID:</w:t>
      </w:r>
      <w:r>
        <w:rPr>
          <w:rFonts w:hint="eastAsia" w:ascii="微软雅黑" w:hAnsi="微软雅黑" w:eastAsia="微软雅黑" w:cs="宋体"/>
          <w:color w:val="333333"/>
          <w:kern w:val="0"/>
          <w:szCs w:val="21"/>
        </w:rPr>
        <w:t>2882303761517924867</w:t>
      </w:r>
    </w:p>
    <w:p>
      <w:pPr>
        <w:widowControl/>
        <w:ind w:left="240" w:leftChars="100"/>
        <w:jc w:val="left"/>
        <w:rPr>
          <w:rFonts w:ascii="微软雅黑" w:hAnsi="微软雅黑" w:eastAsia="微软雅黑"/>
          <w:color w:val="333333"/>
          <w:szCs w:val="21"/>
          <w:shd w:val="clear" w:color="auto" w:fill="FFFFFF"/>
        </w:rPr>
      </w:pPr>
      <w:r>
        <w:rPr>
          <w:rFonts w:hint="eastAsia" w:ascii="宋体" w:hAnsi="宋体" w:eastAsia="宋体" w:cs="宋体"/>
          <w:kern w:val="0"/>
          <w:szCs w:val="24"/>
        </w:rPr>
        <w:t>Bundle</w:t>
      </w:r>
      <w:r>
        <w:rPr>
          <w:rFonts w:ascii="宋体" w:hAnsi="宋体" w:eastAsia="宋体" w:cs="宋体"/>
          <w:kern w:val="0"/>
          <w:szCs w:val="24"/>
        </w:rPr>
        <w:t xml:space="preserve"> ID</w:t>
      </w:r>
      <w:r>
        <w:rPr>
          <w:rFonts w:hint="eastAsia" w:ascii="宋体" w:hAnsi="宋体" w:eastAsia="宋体" w:cs="宋体"/>
          <w:kern w:val="0"/>
          <w:szCs w:val="24"/>
        </w:rPr>
        <w:t>：</w:t>
      </w:r>
      <w:r>
        <w:rPr>
          <w:rFonts w:hint="eastAsia" w:ascii="微软雅黑" w:hAnsi="微软雅黑" w:eastAsia="微软雅黑"/>
          <w:color w:val="333333"/>
          <w:szCs w:val="21"/>
          <w:shd w:val="clear" w:color="auto" w:fill="FFFFFF"/>
        </w:rPr>
        <w:t>com.crowdcity.kuaiyou.mi</w:t>
      </w:r>
    </w:p>
    <w:p>
      <w:pPr>
        <w:widowControl/>
        <w:ind w:left="240" w:leftChars="100"/>
        <w:jc w:val="left"/>
        <w:rPr>
          <w:rFonts w:hint="eastAsia" w:ascii="微软雅黑" w:hAnsi="微软雅黑" w:eastAsia="微软雅黑" w:cs="宋体"/>
          <w:color w:val="333333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4"/>
        </w:rPr>
        <w:t>广告位I</w:t>
      </w:r>
      <w:r>
        <w:rPr>
          <w:rFonts w:ascii="宋体" w:hAnsi="宋体" w:eastAsia="宋体" w:cs="宋体"/>
          <w:kern w:val="0"/>
          <w:szCs w:val="24"/>
        </w:rPr>
        <w:t>D</w:t>
      </w:r>
      <w:r>
        <w:rPr>
          <w:rFonts w:hint="eastAsia" w:ascii="宋体" w:hAnsi="宋体" w:eastAsia="宋体" w:cs="宋体"/>
          <w:kern w:val="0"/>
          <w:szCs w:val="24"/>
        </w:rPr>
        <w:t>联系猫总获取</w:t>
      </w:r>
    </w:p>
    <w:p>
      <w:r>
        <w:br w:type="page"/>
      </w:r>
    </w:p>
    <w:p/>
    <w:p/>
    <w:p>
      <w:pPr>
        <w:pStyle w:val="3"/>
      </w:pPr>
      <w:r>
        <w:rPr>
          <w:rFonts w:hint="eastAsia"/>
        </w:rPr>
        <w:t>六、O</w:t>
      </w:r>
      <w:r>
        <w:t>PPO</w:t>
      </w:r>
    </w:p>
    <w:p>
      <w:pPr>
        <w:pStyle w:val="4"/>
      </w:pPr>
      <w:r>
        <w:rPr>
          <w:rFonts w:hint="eastAsia"/>
        </w:rPr>
        <w:t>统计渠道号：oppo</w:t>
      </w:r>
      <w:r>
        <w:t>1_yjcs</w:t>
      </w:r>
    </w:p>
    <w:p>
      <w:pPr>
        <w:pStyle w:val="4"/>
      </w:pPr>
      <w:r>
        <w:rPr>
          <w:rFonts w:hint="eastAsia"/>
        </w:rPr>
        <w:t>渠道S</w:t>
      </w:r>
      <w:r>
        <w:t>DK</w:t>
      </w:r>
      <w:r>
        <w:rPr>
          <w:rFonts w:hint="eastAsia"/>
        </w:rPr>
        <w:t>接O</w:t>
      </w:r>
      <w:r>
        <w:t>PPO</w:t>
      </w:r>
      <w:r>
        <w:rPr>
          <w:rFonts w:hint="eastAsia"/>
        </w:rPr>
        <w:t>单机S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下载地址及接入文档</w:t>
      </w:r>
    </w:p>
    <w:p>
      <w:pPr>
        <w:ind w:firstLine="420"/>
      </w:pPr>
      <w:r>
        <w:fldChar w:fldCharType="begin"/>
      </w:r>
      <w:r>
        <w:instrText xml:space="preserve"> HYPERLINK "https://open.oppomobile.com/wiki/doc" \l "id=10179" </w:instrText>
      </w:r>
      <w:r>
        <w:fldChar w:fldCharType="separate"/>
      </w:r>
      <w:r>
        <w:rPr>
          <w:rStyle w:val="27"/>
        </w:rPr>
        <w:t>https://open.oppomobile.com/wiki/doc#id=10179</w:t>
      </w:r>
      <w:r>
        <w:rPr>
          <w:rStyle w:val="27"/>
        </w:rPr>
        <w:fldChar w:fldCharType="end"/>
      </w:r>
    </w:p>
    <w:p/>
    <w:p>
      <w:pPr>
        <w:pStyle w:val="42"/>
        <w:numPr>
          <w:ilvl w:val="0"/>
          <w:numId w:val="2"/>
        </w:numPr>
      </w:pPr>
      <w:r>
        <w:rPr>
          <w:rFonts w:hint="eastAsia"/>
        </w:rPr>
        <w:t>接入参数待补充</w:t>
      </w:r>
    </w:p>
    <w:p/>
    <w:p>
      <w:pPr>
        <w:pStyle w:val="4"/>
      </w:pPr>
      <w:r>
        <w:rPr>
          <w:rFonts w:hint="eastAsia"/>
        </w:rPr>
        <w:t>广告S</w:t>
      </w:r>
      <w:r>
        <w:t>DK</w:t>
      </w:r>
      <w:r>
        <w:rPr>
          <w:rFonts w:hint="eastAsia"/>
        </w:rPr>
        <w:t>接O</w:t>
      </w:r>
      <w:r>
        <w:t>PPO</w:t>
      </w:r>
      <w:r>
        <w:rPr>
          <w:rFonts w:hint="eastAsia"/>
        </w:rPr>
        <w:t>广告联盟S</w:t>
      </w:r>
      <w:r>
        <w:t>DK</w: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待渠道包上线后更新广告包</w:t>
      </w:r>
    </w:p>
    <w:p>
      <w:pPr>
        <w:ind w:firstLine="420"/>
      </w:pPr>
      <w:r>
        <w:object>
          <v:shape id="_x0000_i1029" o:spt="75" type="#_x0000_t75" style="height:42pt;width:275.2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6">
            <o:LockedField>false</o:LockedField>
          </o:OLEObject>
        </w:object>
      </w:r>
    </w:p>
    <w:p>
      <w:pPr>
        <w:ind w:firstLine="420"/>
      </w:pPr>
      <w:r>
        <w:object>
          <v:shape id="_x0000_i1030" o:spt="75" type="#_x0000_t75" style="height:42pt;width:176.2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">
            <o:LockedField>false</o:LockedField>
          </o:OLEObject>
        </w:object>
      </w:r>
    </w:p>
    <w:p>
      <w:pPr>
        <w:pStyle w:val="42"/>
        <w:numPr>
          <w:ilvl w:val="0"/>
          <w:numId w:val="2"/>
        </w:numPr>
      </w:pPr>
      <w:r>
        <w:rPr>
          <w:rFonts w:hint="eastAsia"/>
        </w:rPr>
        <w:t>广告参数待渠道包上线后联系猫总获取</w:t>
      </w:r>
    </w:p>
    <w:p>
      <w:pPr>
        <w:pStyle w:val="42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PingFang-SC-Regular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2698822"/>
      <w:docPartObj>
        <w:docPartGallery w:val="autotext"/>
      </w:docPartObj>
    </w:sdtPr>
    <w:sdtContent>
      <w:sdt>
        <w:sdtPr>
          <w:id w:val="171357217"/>
          <w:docPartObj>
            <w:docPartGallery w:val="autotext"/>
          </w:docPartObj>
        </w:sdtPr>
        <w:sdtContent>
          <w:p>
            <w:pPr>
              <w:pStyle w:val="17"/>
              <w:jc w:val="right"/>
            </w:pP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3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11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tabs>
        <w:tab w:val="clear" w:pos="8306"/>
      </w:tabs>
      <w:jc w:val="both"/>
    </w:pPr>
    <w:r>
      <w:rPr>
        <w:szCs w:val="21"/>
      </w:rPr>
      <w:pict>
        <v:shape id="PowerPlusWaterMarkObject437557189" o:spid="_x0000_s2049" o:spt="136" type="#_x0000_t136" style="position:absolute;left:0pt;height:73.15pt;width:512.2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保密级别：秘密" style="font-family:Simsun;font-size:1pt;v-text-align:center;"/>
        </v:shape>
      </w:pict>
    </w:r>
    <w:r>
      <w:rPr>
        <w:rFonts w:hint="eastAsia"/>
        <w:szCs w:val="21"/>
      </w:rPr>
      <w:t>[拥挤城市各渠道接入文档]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DC3815"/>
    <w:multiLevelType w:val="multilevel"/>
    <w:tmpl w:val="0BDC3815"/>
    <w:lvl w:ilvl="0" w:tentative="0">
      <w:start w:val="2018"/>
      <w:numFmt w:val="bullet"/>
      <w:lvlText w:val="●"/>
      <w:lvlJc w:val="left"/>
      <w:pPr>
        <w:ind w:left="360" w:hanging="360"/>
      </w:pPr>
      <w:rPr>
        <w:rFonts w:hint="eastAsia" w:ascii="宋体" w:hAnsi="宋体" w:eastAsia="宋体" w:cstheme="minorBidi"/>
        <w:b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410C3846"/>
    <w:multiLevelType w:val="multilevel"/>
    <w:tmpl w:val="410C3846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2">
    <w:nsid w:val="79CA05CE"/>
    <w:multiLevelType w:val="multilevel"/>
    <w:tmpl w:val="79CA05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bordersDoNotSurroundHeader w:val="1"/>
  <w:bordersDoNotSurroundFooter w:val="1"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161"/>
    <w:rsid w:val="00000EC3"/>
    <w:rsid w:val="00001DAB"/>
    <w:rsid w:val="000033E5"/>
    <w:rsid w:val="000063C8"/>
    <w:rsid w:val="00007289"/>
    <w:rsid w:val="0000754A"/>
    <w:rsid w:val="000102A3"/>
    <w:rsid w:val="00013292"/>
    <w:rsid w:val="00013BF3"/>
    <w:rsid w:val="00013CDB"/>
    <w:rsid w:val="00014666"/>
    <w:rsid w:val="00014A51"/>
    <w:rsid w:val="00016A85"/>
    <w:rsid w:val="00017FC3"/>
    <w:rsid w:val="0002069F"/>
    <w:rsid w:val="00020E8D"/>
    <w:rsid w:val="00021AC4"/>
    <w:rsid w:val="00022BC3"/>
    <w:rsid w:val="00025D12"/>
    <w:rsid w:val="0002611F"/>
    <w:rsid w:val="00027EB5"/>
    <w:rsid w:val="00030E29"/>
    <w:rsid w:val="000331EE"/>
    <w:rsid w:val="0003569C"/>
    <w:rsid w:val="000402E1"/>
    <w:rsid w:val="00040DCA"/>
    <w:rsid w:val="000430B5"/>
    <w:rsid w:val="00043552"/>
    <w:rsid w:val="00043733"/>
    <w:rsid w:val="00044690"/>
    <w:rsid w:val="00044BA8"/>
    <w:rsid w:val="00045400"/>
    <w:rsid w:val="000542C5"/>
    <w:rsid w:val="00054695"/>
    <w:rsid w:val="000548B3"/>
    <w:rsid w:val="00054EEE"/>
    <w:rsid w:val="00055729"/>
    <w:rsid w:val="00055D26"/>
    <w:rsid w:val="00055E43"/>
    <w:rsid w:val="00060957"/>
    <w:rsid w:val="00061281"/>
    <w:rsid w:val="000613D3"/>
    <w:rsid w:val="0006288E"/>
    <w:rsid w:val="00063AB1"/>
    <w:rsid w:val="00067A9A"/>
    <w:rsid w:val="000708A1"/>
    <w:rsid w:val="000721CC"/>
    <w:rsid w:val="000726A5"/>
    <w:rsid w:val="00075983"/>
    <w:rsid w:val="00077EA7"/>
    <w:rsid w:val="00081AC7"/>
    <w:rsid w:val="00082E19"/>
    <w:rsid w:val="0008354A"/>
    <w:rsid w:val="000835AE"/>
    <w:rsid w:val="00084031"/>
    <w:rsid w:val="00084D61"/>
    <w:rsid w:val="000852A3"/>
    <w:rsid w:val="000869C7"/>
    <w:rsid w:val="00090112"/>
    <w:rsid w:val="000937B7"/>
    <w:rsid w:val="0009480A"/>
    <w:rsid w:val="00095141"/>
    <w:rsid w:val="00095BF8"/>
    <w:rsid w:val="0009604A"/>
    <w:rsid w:val="000976D3"/>
    <w:rsid w:val="000A26DF"/>
    <w:rsid w:val="000A43F1"/>
    <w:rsid w:val="000A526E"/>
    <w:rsid w:val="000A558E"/>
    <w:rsid w:val="000B0AAB"/>
    <w:rsid w:val="000B19F3"/>
    <w:rsid w:val="000B1BE9"/>
    <w:rsid w:val="000B1EAA"/>
    <w:rsid w:val="000B1ECB"/>
    <w:rsid w:val="000B299B"/>
    <w:rsid w:val="000B3B05"/>
    <w:rsid w:val="000B4D00"/>
    <w:rsid w:val="000B4FA8"/>
    <w:rsid w:val="000B57C5"/>
    <w:rsid w:val="000B59D7"/>
    <w:rsid w:val="000B6EA4"/>
    <w:rsid w:val="000C08DD"/>
    <w:rsid w:val="000C09EE"/>
    <w:rsid w:val="000C0C82"/>
    <w:rsid w:val="000C3BC1"/>
    <w:rsid w:val="000C549F"/>
    <w:rsid w:val="000D0401"/>
    <w:rsid w:val="000D0E96"/>
    <w:rsid w:val="000D6078"/>
    <w:rsid w:val="000D66B7"/>
    <w:rsid w:val="000D68E6"/>
    <w:rsid w:val="000D7651"/>
    <w:rsid w:val="000E0013"/>
    <w:rsid w:val="000E0F7A"/>
    <w:rsid w:val="000E16BB"/>
    <w:rsid w:val="000E1C5B"/>
    <w:rsid w:val="000E2269"/>
    <w:rsid w:val="000E227C"/>
    <w:rsid w:val="000E4360"/>
    <w:rsid w:val="000F0129"/>
    <w:rsid w:val="000F15F0"/>
    <w:rsid w:val="000F289F"/>
    <w:rsid w:val="000F34D3"/>
    <w:rsid w:val="000F546C"/>
    <w:rsid w:val="000F55EB"/>
    <w:rsid w:val="000F6611"/>
    <w:rsid w:val="000F7F2C"/>
    <w:rsid w:val="000F7FA5"/>
    <w:rsid w:val="001009E7"/>
    <w:rsid w:val="00100BF3"/>
    <w:rsid w:val="001019B4"/>
    <w:rsid w:val="001023B1"/>
    <w:rsid w:val="001047C6"/>
    <w:rsid w:val="00104CAB"/>
    <w:rsid w:val="0011033B"/>
    <w:rsid w:val="001137BB"/>
    <w:rsid w:val="00115CAE"/>
    <w:rsid w:val="001165EA"/>
    <w:rsid w:val="00116795"/>
    <w:rsid w:val="00117FD9"/>
    <w:rsid w:val="00121262"/>
    <w:rsid w:val="001213F7"/>
    <w:rsid w:val="00124A8F"/>
    <w:rsid w:val="00126D3A"/>
    <w:rsid w:val="0013098C"/>
    <w:rsid w:val="00132153"/>
    <w:rsid w:val="001331E5"/>
    <w:rsid w:val="00133E7E"/>
    <w:rsid w:val="00133F4A"/>
    <w:rsid w:val="00134E45"/>
    <w:rsid w:val="001379E8"/>
    <w:rsid w:val="00140479"/>
    <w:rsid w:val="001408E6"/>
    <w:rsid w:val="00141D37"/>
    <w:rsid w:val="00141E8B"/>
    <w:rsid w:val="001427CE"/>
    <w:rsid w:val="00144F14"/>
    <w:rsid w:val="00145EF9"/>
    <w:rsid w:val="0014657B"/>
    <w:rsid w:val="00146A86"/>
    <w:rsid w:val="001501B6"/>
    <w:rsid w:val="0015022F"/>
    <w:rsid w:val="00150382"/>
    <w:rsid w:val="00151CBE"/>
    <w:rsid w:val="00153BB9"/>
    <w:rsid w:val="00153E81"/>
    <w:rsid w:val="001562BA"/>
    <w:rsid w:val="001566E7"/>
    <w:rsid w:val="00156A97"/>
    <w:rsid w:val="00156DFE"/>
    <w:rsid w:val="00157FA0"/>
    <w:rsid w:val="001608C3"/>
    <w:rsid w:val="00162A52"/>
    <w:rsid w:val="001649A4"/>
    <w:rsid w:val="00165A85"/>
    <w:rsid w:val="00166A89"/>
    <w:rsid w:val="00166BF3"/>
    <w:rsid w:val="001673DA"/>
    <w:rsid w:val="0017208A"/>
    <w:rsid w:val="00172813"/>
    <w:rsid w:val="00172B15"/>
    <w:rsid w:val="0017553F"/>
    <w:rsid w:val="00181943"/>
    <w:rsid w:val="00182731"/>
    <w:rsid w:val="0018457D"/>
    <w:rsid w:val="00184C0F"/>
    <w:rsid w:val="001862F1"/>
    <w:rsid w:val="001865F8"/>
    <w:rsid w:val="00187E43"/>
    <w:rsid w:val="001901E2"/>
    <w:rsid w:val="00190DA4"/>
    <w:rsid w:val="00191819"/>
    <w:rsid w:val="00191BFD"/>
    <w:rsid w:val="00194A57"/>
    <w:rsid w:val="00195CE4"/>
    <w:rsid w:val="00195F18"/>
    <w:rsid w:val="001A051E"/>
    <w:rsid w:val="001A1A41"/>
    <w:rsid w:val="001A3888"/>
    <w:rsid w:val="001A75DA"/>
    <w:rsid w:val="001A79A3"/>
    <w:rsid w:val="001B0774"/>
    <w:rsid w:val="001B13A9"/>
    <w:rsid w:val="001B232E"/>
    <w:rsid w:val="001B2899"/>
    <w:rsid w:val="001B3CBB"/>
    <w:rsid w:val="001B402E"/>
    <w:rsid w:val="001B44F6"/>
    <w:rsid w:val="001B6D7F"/>
    <w:rsid w:val="001B6EEB"/>
    <w:rsid w:val="001C1FBD"/>
    <w:rsid w:val="001C210E"/>
    <w:rsid w:val="001C222A"/>
    <w:rsid w:val="001C276E"/>
    <w:rsid w:val="001C29A0"/>
    <w:rsid w:val="001C2A7B"/>
    <w:rsid w:val="001C3856"/>
    <w:rsid w:val="001C43D6"/>
    <w:rsid w:val="001C6E66"/>
    <w:rsid w:val="001D25FB"/>
    <w:rsid w:val="001D3BE3"/>
    <w:rsid w:val="001D3DFA"/>
    <w:rsid w:val="001D6238"/>
    <w:rsid w:val="001E0369"/>
    <w:rsid w:val="001E0FEF"/>
    <w:rsid w:val="001E21F6"/>
    <w:rsid w:val="001E5FAF"/>
    <w:rsid w:val="001E66C8"/>
    <w:rsid w:val="001E7A7D"/>
    <w:rsid w:val="001F01D3"/>
    <w:rsid w:val="001F1EE2"/>
    <w:rsid w:val="001F322A"/>
    <w:rsid w:val="001F448E"/>
    <w:rsid w:val="001F4A10"/>
    <w:rsid w:val="001F6B5B"/>
    <w:rsid w:val="001F72F2"/>
    <w:rsid w:val="001F7F79"/>
    <w:rsid w:val="002003A1"/>
    <w:rsid w:val="002003D3"/>
    <w:rsid w:val="00200BC7"/>
    <w:rsid w:val="0020113F"/>
    <w:rsid w:val="0020356C"/>
    <w:rsid w:val="002073AD"/>
    <w:rsid w:val="00211061"/>
    <w:rsid w:val="00211B57"/>
    <w:rsid w:val="002124BC"/>
    <w:rsid w:val="0021341D"/>
    <w:rsid w:val="002134F5"/>
    <w:rsid w:val="00213A39"/>
    <w:rsid w:val="002174BE"/>
    <w:rsid w:val="002215D5"/>
    <w:rsid w:val="00223839"/>
    <w:rsid w:val="00224834"/>
    <w:rsid w:val="002258FD"/>
    <w:rsid w:val="002307F8"/>
    <w:rsid w:val="00231BB4"/>
    <w:rsid w:val="00233AC4"/>
    <w:rsid w:val="0023498B"/>
    <w:rsid w:val="00235681"/>
    <w:rsid w:val="00236EB2"/>
    <w:rsid w:val="00240303"/>
    <w:rsid w:val="00242339"/>
    <w:rsid w:val="00242C5F"/>
    <w:rsid w:val="00243C3B"/>
    <w:rsid w:val="0024540E"/>
    <w:rsid w:val="0024611B"/>
    <w:rsid w:val="002462CE"/>
    <w:rsid w:val="00252104"/>
    <w:rsid w:val="00252F08"/>
    <w:rsid w:val="00256158"/>
    <w:rsid w:val="002561A1"/>
    <w:rsid w:val="00261195"/>
    <w:rsid w:val="002611C2"/>
    <w:rsid w:val="00261912"/>
    <w:rsid w:val="0026403B"/>
    <w:rsid w:val="00264A5E"/>
    <w:rsid w:val="0027025D"/>
    <w:rsid w:val="0027208A"/>
    <w:rsid w:val="00272B8D"/>
    <w:rsid w:val="00272DDA"/>
    <w:rsid w:val="0027415F"/>
    <w:rsid w:val="00274EF7"/>
    <w:rsid w:val="00275D12"/>
    <w:rsid w:val="00277898"/>
    <w:rsid w:val="0027795C"/>
    <w:rsid w:val="002802B7"/>
    <w:rsid w:val="002827B4"/>
    <w:rsid w:val="00282E82"/>
    <w:rsid w:val="0028500F"/>
    <w:rsid w:val="00286293"/>
    <w:rsid w:val="002869C2"/>
    <w:rsid w:val="00287180"/>
    <w:rsid w:val="00287BD0"/>
    <w:rsid w:val="00290B46"/>
    <w:rsid w:val="00290D06"/>
    <w:rsid w:val="00291332"/>
    <w:rsid w:val="00291AC1"/>
    <w:rsid w:val="00294155"/>
    <w:rsid w:val="0029498D"/>
    <w:rsid w:val="00294C6E"/>
    <w:rsid w:val="0029515A"/>
    <w:rsid w:val="0029599F"/>
    <w:rsid w:val="002A083C"/>
    <w:rsid w:val="002A0C64"/>
    <w:rsid w:val="002A0F90"/>
    <w:rsid w:val="002A1CDD"/>
    <w:rsid w:val="002A20DB"/>
    <w:rsid w:val="002A5056"/>
    <w:rsid w:val="002A6581"/>
    <w:rsid w:val="002A6CA7"/>
    <w:rsid w:val="002A79F2"/>
    <w:rsid w:val="002B0A15"/>
    <w:rsid w:val="002B0A66"/>
    <w:rsid w:val="002B2346"/>
    <w:rsid w:val="002B3A5E"/>
    <w:rsid w:val="002B3FA6"/>
    <w:rsid w:val="002B4B1F"/>
    <w:rsid w:val="002B4B55"/>
    <w:rsid w:val="002C29DC"/>
    <w:rsid w:val="002C6D81"/>
    <w:rsid w:val="002D00C9"/>
    <w:rsid w:val="002D09C6"/>
    <w:rsid w:val="002D133B"/>
    <w:rsid w:val="002D14DC"/>
    <w:rsid w:val="002D1E6C"/>
    <w:rsid w:val="002D397F"/>
    <w:rsid w:val="002D5107"/>
    <w:rsid w:val="002D56ED"/>
    <w:rsid w:val="002D62AA"/>
    <w:rsid w:val="002D6787"/>
    <w:rsid w:val="002D6F81"/>
    <w:rsid w:val="002D757C"/>
    <w:rsid w:val="002E1FA7"/>
    <w:rsid w:val="002E22AD"/>
    <w:rsid w:val="002E4AE6"/>
    <w:rsid w:val="002E5098"/>
    <w:rsid w:val="002E5A85"/>
    <w:rsid w:val="002E5BE5"/>
    <w:rsid w:val="002E5DC9"/>
    <w:rsid w:val="002E6FEE"/>
    <w:rsid w:val="002E7E83"/>
    <w:rsid w:val="002F0D8F"/>
    <w:rsid w:val="002F1CB1"/>
    <w:rsid w:val="002F2900"/>
    <w:rsid w:val="002F3AE3"/>
    <w:rsid w:val="002F7DAA"/>
    <w:rsid w:val="00300E02"/>
    <w:rsid w:val="00302197"/>
    <w:rsid w:val="0030660B"/>
    <w:rsid w:val="00306F50"/>
    <w:rsid w:val="003120E0"/>
    <w:rsid w:val="00312D5F"/>
    <w:rsid w:val="003157ED"/>
    <w:rsid w:val="00315F20"/>
    <w:rsid w:val="00320D1A"/>
    <w:rsid w:val="00321784"/>
    <w:rsid w:val="003223A7"/>
    <w:rsid w:val="003223B1"/>
    <w:rsid w:val="0032363D"/>
    <w:rsid w:val="00323C93"/>
    <w:rsid w:val="003255B1"/>
    <w:rsid w:val="00326356"/>
    <w:rsid w:val="0033046E"/>
    <w:rsid w:val="00332782"/>
    <w:rsid w:val="003328B7"/>
    <w:rsid w:val="00335195"/>
    <w:rsid w:val="003361A8"/>
    <w:rsid w:val="00336315"/>
    <w:rsid w:val="003366D9"/>
    <w:rsid w:val="00337C22"/>
    <w:rsid w:val="00337ED7"/>
    <w:rsid w:val="00341386"/>
    <w:rsid w:val="00342016"/>
    <w:rsid w:val="00345703"/>
    <w:rsid w:val="00346C09"/>
    <w:rsid w:val="00347131"/>
    <w:rsid w:val="0034794B"/>
    <w:rsid w:val="00347E92"/>
    <w:rsid w:val="003528C9"/>
    <w:rsid w:val="003535EF"/>
    <w:rsid w:val="003536D6"/>
    <w:rsid w:val="00355C1F"/>
    <w:rsid w:val="00355EB1"/>
    <w:rsid w:val="003566E9"/>
    <w:rsid w:val="003619D8"/>
    <w:rsid w:val="00361FE6"/>
    <w:rsid w:val="00363672"/>
    <w:rsid w:val="00363CF9"/>
    <w:rsid w:val="0036496C"/>
    <w:rsid w:val="00370F48"/>
    <w:rsid w:val="0037148B"/>
    <w:rsid w:val="00371E1C"/>
    <w:rsid w:val="003726CD"/>
    <w:rsid w:val="00372BD8"/>
    <w:rsid w:val="0037501E"/>
    <w:rsid w:val="003750CB"/>
    <w:rsid w:val="0038111F"/>
    <w:rsid w:val="003811A1"/>
    <w:rsid w:val="00383AED"/>
    <w:rsid w:val="0038505E"/>
    <w:rsid w:val="0038516B"/>
    <w:rsid w:val="00386F8F"/>
    <w:rsid w:val="003909DD"/>
    <w:rsid w:val="003911EB"/>
    <w:rsid w:val="003925A2"/>
    <w:rsid w:val="00396FDC"/>
    <w:rsid w:val="003A031F"/>
    <w:rsid w:val="003A2E1A"/>
    <w:rsid w:val="003A3480"/>
    <w:rsid w:val="003A3C86"/>
    <w:rsid w:val="003A5E71"/>
    <w:rsid w:val="003A779D"/>
    <w:rsid w:val="003B19AB"/>
    <w:rsid w:val="003B2B5A"/>
    <w:rsid w:val="003B2EF2"/>
    <w:rsid w:val="003B642F"/>
    <w:rsid w:val="003B78E8"/>
    <w:rsid w:val="003C02A0"/>
    <w:rsid w:val="003C319C"/>
    <w:rsid w:val="003C3F4F"/>
    <w:rsid w:val="003C421A"/>
    <w:rsid w:val="003C45A0"/>
    <w:rsid w:val="003C5542"/>
    <w:rsid w:val="003C5BA0"/>
    <w:rsid w:val="003C76DE"/>
    <w:rsid w:val="003C7AFD"/>
    <w:rsid w:val="003C7BA3"/>
    <w:rsid w:val="003D1143"/>
    <w:rsid w:val="003D1397"/>
    <w:rsid w:val="003D197C"/>
    <w:rsid w:val="003D2DDC"/>
    <w:rsid w:val="003D3A3C"/>
    <w:rsid w:val="003D4649"/>
    <w:rsid w:val="003D4860"/>
    <w:rsid w:val="003D4BD7"/>
    <w:rsid w:val="003D50E0"/>
    <w:rsid w:val="003D52DF"/>
    <w:rsid w:val="003D5387"/>
    <w:rsid w:val="003D7A78"/>
    <w:rsid w:val="003D7C59"/>
    <w:rsid w:val="003E1B32"/>
    <w:rsid w:val="003E268A"/>
    <w:rsid w:val="003E27B0"/>
    <w:rsid w:val="003E3B19"/>
    <w:rsid w:val="003F10AA"/>
    <w:rsid w:val="003F2A5D"/>
    <w:rsid w:val="003F2AD0"/>
    <w:rsid w:val="003F5242"/>
    <w:rsid w:val="003F7CBF"/>
    <w:rsid w:val="00403E83"/>
    <w:rsid w:val="00403F9C"/>
    <w:rsid w:val="00404B76"/>
    <w:rsid w:val="00405B12"/>
    <w:rsid w:val="00405B44"/>
    <w:rsid w:val="00405B80"/>
    <w:rsid w:val="00406201"/>
    <w:rsid w:val="004079C0"/>
    <w:rsid w:val="00407F53"/>
    <w:rsid w:val="0041103E"/>
    <w:rsid w:val="004115FE"/>
    <w:rsid w:val="00412707"/>
    <w:rsid w:val="00413595"/>
    <w:rsid w:val="0041373D"/>
    <w:rsid w:val="00415A9C"/>
    <w:rsid w:val="00415E4D"/>
    <w:rsid w:val="004162CC"/>
    <w:rsid w:val="0041642B"/>
    <w:rsid w:val="00416BC2"/>
    <w:rsid w:val="0041762D"/>
    <w:rsid w:val="00420181"/>
    <w:rsid w:val="00421928"/>
    <w:rsid w:val="00422212"/>
    <w:rsid w:val="00423570"/>
    <w:rsid w:val="00423DFC"/>
    <w:rsid w:val="0042573D"/>
    <w:rsid w:val="0042647D"/>
    <w:rsid w:val="004300B0"/>
    <w:rsid w:val="00430753"/>
    <w:rsid w:val="0043171F"/>
    <w:rsid w:val="004347C0"/>
    <w:rsid w:val="004357B1"/>
    <w:rsid w:val="00435D2E"/>
    <w:rsid w:val="00436DEA"/>
    <w:rsid w:val="00440851"/>
    <w:rsid w:val="00440FF7"/>
    <w:rsid w:val="0044199B"/>
    <w:rsid w:val="00441E1C"/>
    <w:rsid w:val="00442203"/>
    <w:rsid w:val="00442807"/>
    <w:rsid w:val="00444C91"/>
    <w:rsid w:val="00445394"/>
    <w:rsid w:val="00450F3E"/>
    <w:rsid w:val="00452338"/>
    <w:rsid w:val="00453049"/>
    <w:rsid w:val="004530A6"/>
    <w:rsid w:val="00456632"/>
    <w:rsid w:val="00457542"/>
    <w:rsid w:val="004602F4"/>
    <w:rsid w:val="00461161"/>
    <w:rsid w:val="00461311"/>
    <w:rsid w:val="004617F3"/>
    <w:rsid w:val="00461E12"/>
    <w:rsid w:val="00462D2A"/>
    <w:rsid w:val="00464579"/>
    <w:rsid w:val="0046609B"/>
    <w:rsid w:val="004665D0"/>
    <w:rsid w:val="0046666E"/>
    <w:rsid w:val="00470336"/>
    <w:rsid w:val="00471622"/>
    <w:rsid w:val="0047279E"/>
    <w:rsid w:val="00472FF2"/>
    <w:rsid w:val="0047339F"/>
    <w:rsid w:val="00473B1E"/>
    <w:rsid w:val="00474010"/>
    <w:rsid w:val="0047474F"/>
    <w:rsid w:val="004773A6"/>
    <w:rsid w:val="00477644"/>
    <w:rsid w:val="004778D7"/>
    <w:rsid w:val="0048323B"/>
    <w:rsid w:val="00484663"/>
    <w:rsid w:val="004856D1"/>
    <w:rsid w:val="004858D1"/>
    <w:rsid w:val="00490285"/>
    <w:rsid w:val="0049078F"/>
    <w:rsid w:val="0049104F"/>
    <w:rsid w:val="0049218C"/>
    <w:rsid w:val="00493E24"/>
    <w:rsid w:val="00494311"/>
    <w:rsid w:val="00495640"/>
    <w:rsid w:val="00497DC5"/>
    <w:rsid w:val="004A15E1"/>
    <w:rsid w:val="004A2181"/>
    <w:rsid w:val="004A4336"/>
    <w:rsid w:val="004A4DAE"/>
    <w:rsid w:val="004A52AE"/>
    <w:rsid w:val="004A56EE"/>
    <w:rsid w:val="004A5D4E"/>
    <w:rsid w:val="004A6E2C"/>
    <w:rsid w:val="004A753D"/>
    <w:rsid w:val="004A7DA8"/>
    <w:rsid w:val="004A7DCF"/>
    <w:rsid w:val="004B187D"/>
    <w:rsid w:val="004B21EF"/>
    <w:rsid w:val="004B2A8F"/>
    <w:rsid w:val="004B3181"/>
    <w:rsid w:val="004B32F0"/>
    <w:rsid w:val="004B352E"/>
    <w:rsid w:val="004B65ED"/>
    <w:rsid w:val="004B7FD5"/>
    <w:rsid w:val="004C1AF7"/>
    <w:rsid w:val="004C281D"/>
    <w:rsid w:val="004C6330"/>
    <w:rsid w:val="004C7A22"/>
    <w:rsid w:val="004C7EE7"/>
    <w:rsid w:val="004D039E"/>
    <w:rsid w:val="004D078D"/>
    <w:rsid w:val="004D0C83"/>
    <w:rsid w:val="004D0FC9"/>
    <w:rsid w:val="004D13AC"/>
    <w:rsid w:val="004D1951"/>
    <w:rsid w:val="004D19E6"/>
    <w:rsid w:val="004D2BA5"/>
    <w:rsid w:val="004D60CE"/>
    <w:rsid w:val="004E070D"/>
    <w:rsid w:val="004E0BE9"/>
    <w:rsid w:val="004E1625"/>
    <w:rsid w:val="004E28A8"/>
    <w:rsid w:val="004E34EF"/>
    <w:rsid w:val="004E43D3"/>
    <w:rsid w:val="004E4555"/>
    <w:rsid w:val="004E523B"/>
    <w:rsid w:val="004E66D1"/>
    <w:rsid w:val="004E6747"/>
    <w:rsid w:val="004F07D9"/>
    <w:rsid w:val="004F1FC3"/>
    <w:rsid w:val="004F38E2"/>
    <w:rsid w:val="004F4074"/>
    <w:rsid w:val="004F4E05"/>
    <w:rsid w:val="004F6D4C"/>
    <w:rsid w:val="004F79EC"/>
    <w:rsid w:val="00502018"/>
    <w:rsid w:val="00504DF6"/>
    <w:rsid w:val="00504F6C"/>
    <w:rsid w:val="00506937"/>
    <w:rsid w:val="00507147"/>
    <w:rsid w:val="005140B7"/>
    <w:rsid w:val="00516646"/>
    <w:rsid w:val="00517CD8"/>
    <w:rsid w:val="00520B1D"/>
    <w:rsid w:val="00521047"/>
    <w:rsid w:val="00522355"/>
    <w:rsid w:val="00522E00"/>
    <w:rsid w:val="00523126"/>
    <w:rsid w:val="00523C92"/>
    <w:rsid w:val="00525A51"/>
    <w:rsid w:val="00525C44"/>
    <w:rsid w:val="00525F94"/>
    <w:rsid w:val="0052606F"/>
    <w:rsid w:val="00526694"/>
    <w:rsid w:val="00531C0F"/>
    <w:rsid w:val="00532E2E"/>
    <w:rsid w:val="005339F9"/>
    <w:rsid w:val="00533A09"/>
    <w:rsid w:val="00534B35"/>
    <w:rsid w:val="005354C3"/>
    <w:rsid w:val="00537EA7"/>
    <w:rsid w:val="005405F4"/>
    <w:rsid w:val="00540B0E"/>
    <w:rsid w:val="005419C6"/>
    <w:rsid w:val="00542905"/>
    <w:rsid w:val="005437B8"/>
    <w:rsid w:val="00543E6D"/>
    <w:rsid w:val="00545F82"/>
    <w:rsid w:val="00547E50"/>
    <w:rsid w:val="005503EB"/>
    <w:rsid w:val="0055187B"/>
    <w:rsid w:val="005547D5"/>
    <w:rsid w:val="00555F73"/>
    <w:rsid w:val="005564A0"/>
    <w:rsid w:val="00556ACD"/>
    <w:rsid w:val="005627B6"/>
    <w:rsid w:val="00563713"/>
    <w:rsid w:val="005641B1"/>
    <w:rsid w:val="00565D05"/>
    <w:rsid w:val="00567354"/>
    <w:rsid w:val="005673BF"/>
    <w:rsid w:val="005677EA"/>
    <w:rsid w:val="00570146"/>
    <w:rsid w:val="005738F4"/>
    <w:rsid w:val="00573985"/>
    <w:rsid w:val="005752E8"/>
    <w:rsid w:val="0057578F"/>
    <w:rsid w:val="00576020"/>
    <w:rsid w:val="00577A83"/>
    <w:rsid w:val="0058165D"/>
    <w:rsid w:val="005829E2"/>
    <w:rsid w:val="00582A5C"/>
    <w:rsid w:val="00582B18"/>
    <w:rsid w:val="00582CBC"/>
    <w:rsid w:val="005868DE"/>
    <w:rsid w:val="00586E4C"/>
    <w:rsid w:val="00590021"/>
    <w:rsid w:val="00590107"/>
    <w:rsid w:val="00590786"/>
    <w:rsid w:val="00591141"/>
    <w:rsid w:val="005915C6"/>
    <w:rsid w:val="0059432E"/>
    <w:rsid w:val="005958D3"/>
    <w:rsid w:val="00595BDB"/>
    <w:rsid w:val="00596797"/>
    <w:rsid w:val="00596B65"/>
    <w:rsid w:val="00597FCE"/>
    <w:rsid w:val="005A1210"/>
    <w:rsid w:val="005A1594"/>
    <w:rsid w:val="005A3865"/>
    <w:rsid w:val="005A582C"/>
    <w:rsid w:val="005A66B1"/>
    <w:rsid w:val="005A720C"/>
    <w:rsid w:val="005B059A"/>
    <w:rsid w:val="005B07D5"/>
    <w:rsid w:val="005B11E9"/>
    <w:rsid w:val="005B2441"/>
    <w:rsid w:val="005B38BA"/>
    <w:rsid w:val="005B45DE"/>
    <w:rsid w:val="005B4E35"/>
    <w:rsid w:val="005B5977"/>
    <w:rsid w:val="005C02F2"/>
    <w:rsid w:val="005C1F53"/>
    <w:rsid w:val="005C3FAE"/>
    <w:rsid w:val="005C4945"/>
    <w:rsid w:val="005C495C"/>
    <w:rsid w:val="005C502C"/>
    <w:rsid w:val="005C7937"/>
    <w:rsid w:val="005C79F3"/>
    <w:rsid w:val="005D1247"/>
    <w:rsid w:val="005D1D6C"/>
    <w:rsid w:val="005D22EF"/>
    <w:rsid w:val="005D2BEC"/>
    <w:rsid w:val="005D325E"/>
    <w:rsid w:val="005D39C5"/>
    <w:rsid w:val="005D3A9D"/>
    <w:rsid w:val="005D5073"/>
    <w:rsid w:val="005D5BBE"/>
    <w:rsid w:val="005D67D3"/>
    <w:rsid w:val="005D784D"/>
    <w:rsid w:val="005E3E75"/>
    <w:rsid w:val="005E4074"/>
    <w:rsid w:val="005E40D0"/>
    <w:rsid w:val="005E44F0"/>
    <w:rsid w:val="005E4B6E"/>
    <w:rsid w:val="005E6F94"/>
    <w:rsid w:val="005E7679"/>
    <w:rsid w:val="005F09B0"/>
    <w:rsid w:val="005F125D"/>
    <w:rsid w:val="005F1F33"/>
    <w:rsid w:val="005F306B"/>
    <w:rsid w:val="005F3567"/>
    <w:rsid w:val="005F3817"/>
    <w:rsid w:val="005F3D07"/>
    <w:rsid w:val="005F60BD"/>
    <w:rsid w:val="005F64E6"/>
    <w:rsid w:val="005F670B"/>
    <w:rsid w:val="005F7922"/>
    <w:rsid w:val="005F7A68"/>
    <w:rsid w:val="00600636"/>
    <w:rsid w:val="00602051"/>
    <w:rsid w:val="00603F20"/>
    <w:rsid w:val="00604350"/>
    <w:rsid w:val="00605338"/>
    <w:rsid w:val="006058D9"/>
    <w:rsid w:val="006059E9"/>
    <w:rsid w:val="00606255"/>
    <w:rsid w:val="00607307"/>
    <w:rsid w:val="00607363"/>
    <w:rsid w:val="00610BD6"/>
    <w:rsid w:val="00611E1F"/>
    <w:rsid w:val="0061277C"/>
    <w:rsid w:val="00616BD3"/>
    <w:rsid w:val="00616F63"/>
    <w:rsid w:val="0062087E"/>
    <w:rsid w:val="006215CB"/>
    <w:rsid w:val="006244FA"/>
    <w:rsid w:val="006249EE"/>
    <w:rsid w:val="00625592"/>
    <w:rsid w:val="00625ED4"/>
    <w:rsid w:val="00631324"/>
    <w:rsid w:val="00631886"/>
    <w:rsid w:val="0063458C"/>
    <w:rsid w:val="00634BDC"/>
    <w:rsid w:val="00637014"/>
    <w:rsid w:val="00640C81"/>
    <w:rsid w:val="00641022"/>
    <w:rsid w:val="0064131F"/>
    <w:rsid w:val="0064321F"/>
    <w:rsid w:val="00645AA4"/>
    <w:rsid w:val="00647D1F"/>
    <w:rsid w:val="00647DBB"/>
    <w:rsid w:val="00651276"/>
    <w:rsid w:val="00653098"/>
    <w:rsid w:val="006542BA"/>
    <w:rsid w:val="0065460D"/>
    <w:rsid w:val="00660346"/>
    <w:rsid w:val="006603AD"/>
    <w:rsid w:val="00663320"/>
    <w:rsid w:val="00663C82"/>
    <w:rsid w:val="006644EF"/>
    <w:rsid w:val="00666850"/>
    <w:rsid w:val="00666D80"/>
    <w:rsid w:val="00670E21"/>
    <w:rsid w:val="006716BC"/>
    <w:rsid w:val="00674B41"/>
    <w:rsid w:val="00675CC1"/>
    <w:rsid w:val="00680D00"/>
    <w:rsid w:val="0068256B"/>
    <w:rsid w:val="006843DC"/>
    <w:rsid w:val="0068531F"/>
    <w:rsid w:val="00685714"/>
    <w:rsid w:val="00685981"/>
    <w:rsid w:val="006868C6"/>
    <w:rsid w:val="0069001D"/>
    <w:rsid w:val="0069009E"/>
    <w:rsid w:val="006902DD"/>
    <w:rsid w:val="00690834"/>
    <w:rsid w:val="00691685"/>
    <w:rsid w:val="00691BC0"/>
    <w:rsid w:val="00691C80"/>
    <w:rsid w:val="006923C1"/>
    <w:rsid w:val="00693581"/>
    <w:rsid w:val="00693983"/>
    <w:rsid w:val="0069425F"/>
    <w:rsid w:val="00694337"/>
    <w:rsid w:val="00696156"/>
    <w:rsid w:val="00696848"/>
    <w:rsid w:val="006A00EC"/>
    <w:rsid w:val="006A00F4"/>
    <w:rsid w:val="006A0518"/>
    <w:rsid w:val="006A2B1E"/>
    <w:rsid w:val="006A3070"/>
    <w:rsid w:val="006A3E0F"/>
    <w:rsid w:val="006A769C"/>
    <w:rsid w:val="006B0904"/>
    <w:rsid w:val="006B20FF"/>
    <w:rsid w:val="006B4B7A"/>
    <w:rsid w:val="006B6A52"/>
    <w:rsid w:val="006B75C3"/>
    <w:rsid w:val="006C03B4"/>
    <w:rsid w:val="006C0725"/>
    <w:rsid w:val="006C1ED3"/>
    <w:rsid w:val="006C2FCC"/>
    <w:rsid w:val="006C4DD9"/>
    <w:rsid w:val="006C517C"/>
    <w:rsid w:val="006C676F"/>
    <w:rsid w:val="006D15E1"/>
    <w:rsid w:val="006D3CBE"/>
    <w:rsid w:val="006D458D"/>
    <w:rsid w:val="006D6DFD"/>
    <w:rsid w:val="006D7352"/>
    <w:rsid w:val="006D7C01"/>
    <w:rsid w:val="006E11D8"/>
    <w:rsid w:val="006E1E60"/>
    <w:rsid w:val="006E2C10"/>
    <w:rsid w:val="006F14BB"/>
    <w:rsid w:val="006F44D6"/>
    <w:rsid w:val="006F64F2"/>
    <w:rsid w:val="006F6705"/>
    <w:rsid w:val="007004AE"/>
    <w:rsid w:val="007005F1"/>
    <w:rsid w:val="00700761"/>
    <w:rsid w:val="0070135A"/>
    <w:rsid w:val="00701A8F"/>
    <w:rsid w:val="00701C13"/>
    <w:rsid w:val="007036ED"/>
    <w:rsid w:val="00704158"/>
    <w:rsid w:val="00706A22"/>
    <w:rsid w:val="00706C74"/>
    <w:rsid w:val="00706DAE"/>
    <w:rsid w:val="007112BA"/>
    <w:rsid w:val="0071136F"/>
    <w:rsid w:val="00712DE8"/>
    <w:rsid w:val="00713450"/>
    <w:rsid w:val="0071367B"/>
    <w:rsid w:val="00713DCA"/>
    <w:rsid w:val="00713E3B"/>
    <w:rsid w:val="00714232"/>
    <w:rsid w:val="00714F1B"/>
    <w:rsid w:val="007174F4"/>
    <w:rsid w:val="00717F7E"/>
    <w:rsid w:val="00724510"/>
    <w:rsid w:val="00727246"/>
    <w:rsid w:val="00727C8C"/>
    <w:rsid w:val="0073010A"/>
    <w:rsid w:val="00730766"/>
    <w:rsid w:val="00732C62"/>
    <w:rsid w:val="00733F5E"/>
    <w:rsid w:val="00740444"/>
    <w:rsid w:val="00740F8B"/>
    <w:rsid w:val="00741384"/>
    <w:rsid w:val="00741410"/>
    <w:rsid w:val="007421A9"/>
    <w:rsid w:val="007437AE"/>
    <w:rsid w:val="00743BAB"/>
    <w:rsid w:val="007460C5"/>
    <w:rsid w:val="00746238"/>
    <w:rsid w:val="007462EE"/>
    <w:rsid w:val="00746B14"/>
    <w:rsid w:val="007471F2"/>
    <w:rsid w:val="00747993"/>
    <w:rsid w:val="00747D33"/>
    <w:rsid w:val="0075099E"/>
    <w:rsid w:val="00751EFB"/>
    <w:rsid w:val="00751FFA"/>
    <w:rsid w:val="007527D3"/>
    <w:rsid w:val="00753662"/>
    <w:rsid w:val="007569C6"/>
    <w:rsid w:val="007573E6"/>
    <w:rsid w:val="00757F05"/>
    <w:rsid w:val="0076068C"/>
    <w:rsid w:val="00761406"/>
    <w:rsid w:val="00761E4D"/>
    <w:rsid w:val="00762CF8"/>
    <w:rsid w:val="00763447"/>
    <w:rsid w:val="00764730"/>
    <w:rsid w:val="007657C7"/>
    <w:rsid w:val="00765F01"/>
    <w:rsid w:val="0076636C"/>
    <w:rsid w:val="00767D1B"/>
    <w:rsid w:val="00770641"/>
    <w:rsid w:val="007716CD"/>
    <w:rsid w:val="0077172A"/>
    <w:rsid w:val="00771C49"/>
    <w:rsid w:val="007736D6"/>
    <w:rsid w:val="00774359"/>
    <w:rsid w:val="00775ECC"/>
    <w:rsid w:val="007765B4"/>
    <w:rsid w:val="00776EA1"/>
    <w:rsid w:val="00776F6E"/>
    <w:rsid w:val="00777163"/>
    <w:rsid w:val="00777A88"/>
    <w:rsid w:val="00777B70"/>
    <w:rsid w:val="007826E2"/>
    <w:rsid w:val="00782B97"/>
    <w:rsid w:val="00782D65"/>
    <w:rsid w:val="00783FEB"/>
    <w:rsid w:val="00784A45"/>
    <w:rsid w:val="0078612A"/>
    <w:rsid w:val="007871E5"/>
    <w:rsid w:val="00790755"/>
    <w:rsid w:val="00790F19"/>
    <w:rsid w:val="0079296C"/>
    <w:rsid w:val="00793C2F"/>
    <w:rsid w:val="007945DA"/>
    <w:rsid w:val="00794F31"/>
    <w:rsid w:val="00796849"/>
    <w:rsid w:val="00797EE7"/>
    <w:rsid w:val="007A04FA"/>
    <w:rsid w:val="007A1B4C"/>
    <w:rsid w:val="007A24A8"/>
    <w:rsid w:val="007A285F"/>
    <w:rsid w:val="007A3933"/>
    <w:rsid w:val="007A3A45"/>
    <w:rsid w:val="007A3E83"/>
    <w:rsid w:val="007A51F6"/>
    <w:rsid w:val="007A63DB"/>
    <w:rsid w:val="007B154C"/>
    <w:rsid w:val="007B1DEB"/>
    <w:rsid w:val="007B30BD"/>
    <w:rsid w:val="007B348C"/>
    <w:rsid w:val="007B3F21"/>
    <w:rsid w:val="007B4533"/>
    <w:rsid w:val="007B457C"/>
    <w:rsid w:val="007B4765"/>
    <w:rsid w:val="007B4CB8"/>
    <w:rsid w:val="007B5E5A"/>
    <w:rsid w:val="007B74FE"/>
    <w:rsid w:val="007C06A7"/>
    <w:rsid w:val="007C2366"/>
    <w:rsid w:val="007C2D34"/>
    <w:rsid w:val="007C48D1"/>
    <w:rsid w:val="007D0C96"/>
    <w:rsid w:val="007D0FBB"/>
    <w:rsid w:val="007D1328"/>
    <w:rsid w:val="007D1F1D"/>
    <w:rsid w:val="007D5864"/>
    <w:rsid w:val="007D6034"/>
    <w:rsid w:val="007D743E"/>
    <w:rsid w:val="007E0A2E"/>
    <w:rsid w:val="007E151E"/>
    <w:rsid w:val="007E19F0"/>
    <w:rsid w:val="007E2D15"/>
    <w:rsid w:val="007E7D54"/>
    <w:rsid w:val="007F1205"/>
    <w:rsid w:val="007F1429"/>
    <w:rsid w:val="007F1497"/>
    <w:rsid w:val="007F1BF7"/>
    <w:rsid w:val="007F6BC4"/>
    <w:rsid w:val="00801000"/>
    <w:rsid w:val="00801A33"/>
    <w:rsid w:val="008027EC"/>
    <w:rsid w:val="008028A9"/>
    <w:rsid w:val="00802FF5"/>
    <w:rsid w:val="00803A7A"/>
    <w:rsid w:val="0080479A"/>
    <w:rsid w:val="008116D3"/>
    <w:rsid w:val="00812174"/>
    <w:rsid w:val="0081396D"/>
    <w:rsid w:val="00814A30"/>
    <w:rsid w:val="008165B7"/>
    <w:rsid w:val="00821D35"/>
    <w:rsid w:val="00822046"/>
    <w:rsid w:val="00822706"/>
    <w:rsid w:val="00822BE3"/>
    <w:rsid w:val="00824452"/>
    <w:rsid w:val="008263A0"/>
    <w:rsid w:val="0083268C"/>
    <w:rsid w:val="0083360F"/>
    <w:rsid w:val="00833F02"/>
    <w:rsid w:val="008351B7"/>
    <w:rsid w:val="00835B07"/>
    <w:rsid w:val="0083602E"/>
    <w:rsid w:val="00840CDF"/>
    <w:rsid w:val="00841FBF"/>
    <w:rsid w:val="0084210E"/>
    <w:rsid w:val="008436F9"/>
    <w:rsid w:val="00845234"/>
    <w:rsid w:val="00846026"/>
    <w:rsid w:val="008508BD"/>
    <w:rsid w:val="00853DD8"/>
    <w:rsid w:val="00857263"/>
    <w:rsid w:val="00857FF1"/>
    <w:rsid w:val="00862D65"/>
    <w:rsid w:val="008643CA"/>
    <w:rsid w:val="00864733"/>
    <w:rsid w:val="00866409"/>
    <w:rsid w:val="00867878"/>
    <w:rsid w:val="008703BA"/>
    <w:rsid w:val="00870CC5"/>
    <w:rsid w:val="0087261C"/>
    <w:rsid w:val="00875B68"/>
    <w:rsid w:val="008769AB"/>
    <w:rsid w:val="00881723"/>
    <w:rsid w:val="008826F2"/>
    <w:rsid w:val="00882A62"/>
    <w:rsid w:val="00883434"/>
    <w:rsid w:val="00883D64"/>
    <w:rsid w:val="00884B99"/>
    <w:rsid w:val="00885910"/>
    <w:rsid w:val="00886235"/>
    <w:rsid w:val="008870B9"/>
    <w:rsid w:val="00890651"/>
    <w:rsid w:val="00891D27"/>
    <w:rsid w:val="00891F50"/>
    <w:rsid w:val="0089383F"/>
    <w:rsid w:val="00893F04"/>
    <w:rsid w:val="008A0E62"/>
    <w:rsid w:val="008A1375"/>
    <w:rsid w:val="008A2682"/>
    <w:rsid w:val="008A2EDA"/>
    <w:rsid w:val="008A41DE"/>
    <w:rsid w:val="008A4768"/>
    <w:rsid w:val="008A59E2"/>
    <w:rsid w:val="008A5FEA"/>
    <w:rsid w:val="008A7084"/>
    <w:rsid w:val="008B1415"/>
    <w:rsid w:val="008B2301"/>
    <w:rsid w:val="008B3C1C"/>
    <w:rsid w:val="008B40F4"/>
    <w:rsid w:val="008B43AB"/>
    <w:rsid w:val="008B4785"/>
    <w:rsid w:val="008B5695"/>
    <w:rsid w:val="008C024D"/>
    <w:rsid w:val="008C0E21"/>
    <w:rsid w:val="008C282E"/>
    <w:rsid w:val="008C3510"/>
    <w:rsid w:val="008C4DF3"/>
    <w:rsid w:val="008C671E"/>
    <w:rsid w:val="008C6C79"/>
    <w:rsid w:val="008D022A"/>
    <w:rsid w:val="008D086A"/>
    <w:rsid w:val="008D129F"/>
    <w:rsid w:val="008D1420"/>
    <w:rsid w:val="008D1606"/>
    <w:rsid w:val="008D3B0F"/>
    <w:rsid w:val="008D5A10"/>
    <w:rsid w:val="008D742F"/>
    <w:rsid w:val="008D7F41"/>
    <w:rsid w:val="008E1E75"/>
    <w:rsid w:val="008E243F"/>
    <w:rsid w:val="008E261F"/>
    <w:rsid w:val="008E6570"/>
    <w:rsid w:val="008E7702"/>
    <w:rsid w:val="008E78BA"/>
    <w:rsid w:val="008F0769"/>
    <w:rsid w:val="008F1396"/>
    <w:rsid w:val="008F380C"/>
    <w:rsid w:val="008F3B55"/>
    <w:rsid w:val="008F6693"/>
    <w:rsid w:val="008F690D"/>
    <w:rsid w:val="00902792"/>
    <w:rsid w:val="009038C2"/>
    <w:rsid w:val="009107E7"/>
    <w:rsid w:val="00912A22"/>
    <w:rsid w:val="00913213"/>
    <w:rsid w:val="00916666"/>
    <w:rsid w:val="0091756D"/>
    <w:rsid w:val="009176C9"/>
    <w:rsid w:val="00921EB5"/>
    <w:rsid w:val="00926B7A"/>
    <w:rsid w:val="00930CFF"/>
    <w:rsid w:val="00931F57"/>
    <w:rsid w:val="00933BBC"/>
    <w:rsid w:val="00935263"/>
    <w:rsid w:val="00940637"/>
    <w:rsid w:val="00940762"/>
    <w:rsid w:val="009419D2"/>
    <w:rsid w:val="009436D5"/>
    <w:rsid w:val="00944E8E"/>
    <w:rsid w:val="009467C1"/>
    <w:rsid w:val="00946B4F"/>
    <w:rsid w:val="00946F5F"/>
    <w:rsid w:val="009475DF"/>
    <w:rsid w:val="0095124E"/>
    <w:rsid w:val="00952FEB"/>
    <w:rsid w:val="00953E57"/>
    <w:rsid w:val="00954DD1"/>
    <w:rsid w:val="0095591C"/>
    <w:rsid w:val="00956113"/>
    <w:rsid w:val="00956EB7"/>
    <w:rsid w:val="0096043B"/>
    <w:rsid w:val="00960C66"/>
    <w:rsid w:val="00960CD7"/>
    <w:rsid w:val="00963EA1"/>
    <w:rsid w:val="00964E5F"/>
    <w:rsid w:val="00965DE0"/>
    <w:rsid w:val="0097027D"/>
    <w:rsid w:val="0097105B"/>
    <w:rsid w:val="009719DC"/>
    <w:rsid w:val="00972724"/>
    <w:rsid w:val="00975A55"/>
    <w:rsid w:val="00976403"/>
    <w:rsid w:val="009775EE"/>
    <w:rsid w:val="00977B1B"/>
    <w:rsid w:val="00980681"/>
    <w:rsid w:val="00980BC6"/>
    <w:rsid w:val="00983C74"/>
    <w:rsid w:val="0098449F"/>
    <w:rsid w:val="00985979"/>
    <w:rsid w:val="00986885"/>
    <w:rsid w:val="00986EFD"/>
    <w:rsid w:val="00990079"/>
    <w:rsid w:val="00990B39"/>
    <w:rsid w:val="00990EBD"/>
    <w:rsid w:val="00991142"/>
    <w:rsid w:val="00992E26"/>
    <w:rsid w:val="009936BB"/>
    <w:rsid w:val="009944E3"/>
    <w:rsid w:val="00994DFE"/>
    <w:rsid w:val="00995B22"/>
    <w:rsid w:val="0099796B"/>
    <w:rsid w:val="00997C14"/>
    <w:rsid w:val="009A01D4"/>
    <w:rsid w:val="009A09ED"/>
    <w:rsid w:val="009A3810"/>
    <w:rsid w:val="009A4283"/>
    <w:rsid w:val="009A42E5"/>
    <w:rsid w:val="009A5311"/>
    <w:rsid w:val="009A5351"/>
    <w:rsid w:val="009A6AB2"/>
    <w:rsid w:val="009A70D5"/>
    <w:rsid w:val="009B0635"/>
    <w:rsid w:val="009B1CCA"/>
    <w:rsid w:val="009B4F11"/>
    <w:rsid w:val="009B6A53"/>
    <w:rsid w:val="009B6F58"/>
    <w:rsid w:val="009B76AD"/>
    <w:rsid w:val="009C1938"/>
    <w:rsid w:val="009C1BBF"/>
    <w:rsid w:val="009C3D07"/>
    <w:rsid w:val="009C56A4"/>
    <w:rsid w:val="009C588F"/>
    <w:rsid w:val="009C6497"/>
    <w:rsid w:val="009C6A45"/>
    <w:rsid w:val="009D0735"/>
    <w:rsid w:val="009D1BFD"/>
    <w:rsid w:val="009D69CD"/>
    <w:rsid w:val="009E08E3"/>
    <w:rsid w:val="009E0D7C"/>
    <w:rsid w:val="009E3AC8"/>
    <w:rsid w:val="009E43B4"/>
    <w:rsid w:val="009E4580"/>
    <w:rsid w:val="009E562D"/>
    <w:rsid w:val="009E5ACB"/>
    <w:rsid w:val="009E5F5C"/>
    <w:rsid w:val="009E612C"/>
    <w:rsid w:val="009F0524"/>
    <w:rsid w:val="009F27EF"/>
    <w:rsid w:val="009F4950"/>
    <w:rsid w:val="009F49F7"/>
    <w:rsid w:val="009F54C5"/>
    <w:rsid w:val="009F5755"/>
    <w:rsid w:val="009F5AAB"/>
    <w:rsid w:val="00A00792"/>
    <w:rsid w:val="00A00FF1"/>
    <w:rsid w:val="00A02D49"/>
    <w:rsid w:val="00A03D54"/>
    <w:rsid w:val="00A04A77"/>
    <w:rsid w:val="00A101D8"/>
    <w:rsid w:val="00A10BB4"/>
    <w:rsid w:val="00A116B6"/>
    <w:rsid w:val="00A12283"/>
    <w:rsid w:val="00A13263"/>
    <w:rsid w:val="00A13370"/>
    <w:rsid w:val="00A13B00"/>
    <w:rsid w:val="00A13FDE"/>
    <w:rsid w:val="00A14C77"/>
    <w:rsid w:val="00A1551F"/>
    <w:rsid w:val="00A16540"/>
    <w:rsid w:val="00A179A0"/>
    <w:rsid w:val="00A21F96"/>
    <w:rsid w:val="00A223D3"/>
    <w:rsid w:val="00A25EC5"/>
    <w:rsid w:val="00A31B1B"/>
    <w:rsid w:val="00A31D9F"/>
    <w:rsid w:val="00A3452B"/>
    <w:rsid w:val="00A35159"/>
    <w:rsid w:val="00A356DC"/>
    <w:rsid w:val="00A357DC"/>
    <w:rsid w:val="00A3648D"/>
    <w:rsid w:val="00A41243"/>
    <w:rsid w:val="00A415DC"/>
    <w:rsid w:val="00A42DD6"/>
    <w:rsid w:val="00A43848"/>
    <w:rsid w:val="00A44A5A"/>
    <w:rsid w:val="00A471A7"/>
    <w:rsid w:val="00A5131D"/>
    <w:rsid w:val="00A53D0C"/>
    <w:rsid w:val="00A540EA"/>
    <w:rsid w:val="00A555FA"/>
    <w:rsid w:val="00A60860"/>
    <w:rsid w:val="00A61193"/>
    <w:rsid w:val="00A63D93"/>
    <w:rsid w:val="00A64A66"/>
    <w:rsid w:val="00A67418"/>
    <w:rsid w:val="00A67B4E"/>
    <w:rsid w:val="00A70135"/>
    <w:rsid w:val="00A71CFE"/>
    <w:rsid w:val="00A71E91"/>
    <w:rsid w:val="00A71FB6"/>
    <w:rsid w:val="00A7294F"/>
    <w:rsid w:val="00A7335C"/>
    <w:rsid w:val="00A75564"/>
    <w:rsid w:val="00A7686D"/>
    <w:rsid w:val="00A77423"/>
    <w:rsid w:val="00A77CED"/>
    <w:rsid w:val="00A81028"/>
    <w:rsid w:val="00A81383"/>
    <w:rsid w:val="00A833A9"/>
    <w:rsid w:val="00A859A7"/>
    <w:rsid w:val="00A90E0B"/>
    <w:rsid w:val="00A90E42"/>
    <w:rsid w:val="00A91F80"/>
    <w:rsid w:val="00A920A0"/>
    <w:rsid w:val="00A92F90"/>
    <w:rsid w:val="00A93A60"/>
    <w:rsid w:val="00A9401A"/>
    <w:rsid w:val="00A94AEC"/>
    <w:rsid w:val="00A9620A"/>
    <w:rsid w:val="00AA07B4"/>
    <w:rsid w:val="00AA12EC"/>
    <w:rsid w:val="00AA24B2"/>
    <w:rsid w:val="00AA27A5"/>
    <w:rsid w:val="00AA3EF7"/>
    <w:rsid w:val="00AA5DA1"/>
    <w:rsid w:val="00AB094B"/>
    <w:rsid w:val="00AB0F80"/>
    <w:rsid w:val="00AB21FA"/>
    <w:rsid w:val="00AB2ADE"/>
    <w:rsid w:val="00AB405E"/>
    <w:rsid w:val="00AB4465"/>
    <w:rsid w:val="00AB497A"/>
    <w:rsid w:val="00AB4D90"/>
    <w:rsid w:val="00AB5D2E"/>
    <w:rsid w:val="00AB77DA"/>
    <w:rsid w:val="00AB7952"/>
    <w:rsid w:val="00AB7DC8"/>
    <w:rsid w:val="00AC188C"/>
    <w:rsid w:val="00AC2532"/>
    <w:rsid w:val="00AC2ECF"/>
    <w:rsid w:val="00AC3413"/>
    <w:rsid w:val="00AC46D0"/>
    <w:rsid w:val="00AC6AD7"/>
    <w:rsid w:val="00AC6F40"/>
    <w:rsid w:val="00AC7008"/>
    <w:rsid w:val="00AC7182"/>
    <w:rsid w:val="00AD2A68"/>
    <w:rsid w:val="00AD3DF6"/>
    <w:rsid w:val="00AD756C"/>
    <w:rsid w:val="00AE1DC3"/>
    <w:rsid w:val="00AE33D9"/>
    <w:rsid w:val="00AE5B6A"/>
    <w:rsid w:val="00AE6FB8"/>
    <w:rsid w:val="00AE763E"/>
    <w:rsid w:val="00AE7DE3"/>
    <w:rsid w:val="00AF08A9"/>
    <w:rsid w:val="00AF234A"/>
    <w:rsid w:val="00AF2795"/>
    <w:rsid w:val="00AF5A97"/>
    <w:rsid w:val="00AF6255"/>
    <w:rsid w:val="00B0088E"/>
    <w:rsid w:val="00B01160"/>
    <w:rsid w:val="00B02333"/>
    <w:rsid w:val="00B03879"/>
    <w:rsid w:val="00B03AC1"/>
    <w:rsid w:val="00B0786A"/>
    <w:rsid w:val="00B11762"/>
    <w:rsid w:val="00B12714"/>
    <w:rsid w:val="00B12FB3"/>
    <w:rsid w:val="00B13CDF"/>
    <w:rsid w:val="00B16CB0"/>
    <w:rsid w:val="00B16F26"/>
    <w:rsid w:val="00B17352"/>
    <w:rsid w:val="00B23480"/>
    <w:rsid w:val="00B23CE8"/>
    <w:rsid w:val="00B23E67"/>
    <w:rsid w:val="00B24C89"/>
    <w:rsid w:val="00B2553F"/>
    <w:rsid w:val="00B26256"/>
    <w:rsid w:val="00B27FF1"/>
    <w:rsid w:val="00B30A93"/>
    <w:rsid w:val="00B30E39"/>
    <w:rsid w:val="00B314F6"/>
    <w:rsid w:val="00B317EE"/>
    <w:rsid w:val="00B326BA"/>
    <w:rsid w:val="00B338B7"/>
    <w:rsid w:val="00B355D0"/>
    <w:rsid w:val="00B35D8F"/>
    <w:rsid w:val="00B35E0E"/>
    <w:rsid w:val="00B36978"/>
    <w:rsid w:val="00B37571"/>
    <w:rsid w:val="00B40CDD"/>
    <w:rsid w:val="00B41EA0"/>
    <w:rsid w:val="00B43CF1"/>
    <w:rsid w:val="00B43EEC"/>
    <w:rsid w:val="00B45782"/>
    <w:rsid w:val="00B458D5"/>
    <w:rsid w:val="00B46EB8"/>
    <w:rsid w:val="00B50492"/>
    <w:rsid w:val="00B50BDC"/>
    <w:rsid w:val="00B510FF"/>
    <w:rsid w:val="00B5277A"/>
    <w:rsid w:val="00B529CF"/>
    <w:rsid w:val="00B53187"/>
    <w:rsid w:val="00B53A77"/>
    <w:rsid w:val="00B5413B"/>
    <w:rsid w:val="00B54636"/>
    <w:rsid w:val="00B550C6"/>
    <w:rsid w:val="00B56195"/>
    <w:rsid w:val="00B56A0D"/>
    <w:rsid w:val="00B56E9D"/>
    <w:rsid w:val="00B60804"/>
    <w:rsid w:val="00B60F44"/>
    <w:rsid w:val="00B6425D"/>
    <w:rsid w:val="00B65691"/>
    <w:rsid w:val="00B66576"/>
    <w:rsid w:val="00B6711D"/>
    <w:rsid w:val="00B671AE"/>
    <w:rsid w:val="00B67D10"/>
    <w:rsid w:val="00B7137A"/>
    <w:rsid w:val="00B76073"/>
    <w:rsid w:val="00B76638"/>
    <w:rsid w:val="00B76840"/>
    <w:rsid w:val="00B77C21"/>
    <w:rsid w:val="00B810D2"/>
    <w:rsid w:val="00B820F0"/>
    <w:rsid w:val="00B84175"/>
    <w:rsid w:val="00B84C2B"/>
    <w:rsid w:val="00B851AD"/>
    <w:rsid w:val="00B8527E"/>
    <w:rsid w:val="00B8671B"/>
    <w:rsid w:val="00B8779C"/>
    <w:rsid w:val="00B9063E"/>
    <w:rsid w:val="00B925E6"/>
    <w:rsid w:val="00B937F5"/>
    <w:rsid w:val="00B93809"/>
    <w:rsid w:val="00B94DEB"/>
    <w:rsid w:val="00B94FA7"/>
    <w:rsid w:val="00B9570F"/>
    <w:rsid w:val="00B95A54"/>
    <w:rsid w:val="00B97A63"/>
    <w:rsid w:val="00BA034C"/>
    <w:rsid w:val="00BA13E5"/>
    <w:rsid w:val="00BA233A"/>
    <w:rsid w:val="00BA3A74"/>
    <w:rsid w:val="00BA3DA4"/>
    <w:rsid w:val="00BA43DC"/>
    <w:rsid w:val="00BA5F21"/>
    <w:rsid w:val="00BA63F0"/>
    <w:rsid w:val="00BA7DF9"/>
    <w:rsid w:val="00BB018D"/>
    <w:rsid w:val="00BB078C"/>
    <w:rsid w:val="00BB1F3A"/>
    <w:rsid w:val="00BB2EC7"/>
    <w:rsid w:val="00BB3423"/>
    <w:rsid w:val="00BB5FB5"/>
    <w:rsid w:val="00BB6ABE"/>
    <w:rsid w:val="00BB759D"/>
    <w:rsid w:val="00BB7F32"/>
    <w:rsid w:val="00BC2B75"/>
    <w:rsid w:val="00BC33CE"/>
    <w:rsid w:val="00BC35DB"/>
    <w:rsid w:val="00BC3E6E"/>
    <w:rsid w:val="00BC3FAB"/>
    <w:rsid w:val="00BC5275"/>
    <w:rsid w:val="00BC5576"/>
    <w:rsid w:val="00BD13E4"/>
    <w:rsid w:val="00BD1581"/>
    <w:rsid w:val="00BD1914"/>
    <w:rsid w:val="00BD2568"/>
    <w:rsid w:val="00BD2B12"/>
    <w:rsid w:val="00BD3065"/>
    <w:rsid w:val="00BD39A3"/>
    <w:rsid w:val="00BD40BC"/>
    <w:rsid w:val="00BD4AB3"/>
    <w:rsid w:val="00BD52DC"/>
    <w:rsid w:val="00BD5E59"/>
    <w:rsid w:val="00BE2733"/>
    <w:rsid w:val="00BE28CD"/>
    <w:rsid w:val="00BE3610"/>
    <w:rsid w:val="00BE4607"/>
    <w:rsid w:val="00BE5738"/>
    <w:rsid w:val="00BF0879"/>
    <w:rsid w:val="00BF2939"/>
    <w:rsid w:val="00BF3436"/>
    <w:rsid w:val="00BF3E4C"/>
    <w:rsid w:val="00BF4218"/>
    <w:rsid w:val="00BF5F37"/>
    <w:rsid w:val="00BF7C5C"/>
    <w:rsid w:val="00C00EF6"/>
    <w:rsid w:val="00C01024"/>
    <w:rsid w:val="00C02555"/>
    <w:rsid w:val="00C0363F"/>
    <w:rsid w:val="00C044C8"/>
    <w:rsid w:val="00C04C68"/>
    <w:rsid w:val="00C05484"/>
    <w:rsid w:val="00C0679F"/>
    <w:rsid w:val="00C07B38"/>
    <w:rsid w:val="00C07B90"/>
    <w:rsid w:val="00C10CA8"/>
    <w:rsid w:val="00C10CA9"/>
    <w:rsid w:val="00C11F6D"/>
    <w:rsid w:val="00C12DA0"/>
    <w:rsid w:val="00C12E2A"/>
    <w:rsid w:val="00C14E98"/>
    <w:rsid w:val="00C1500C"/>
    <w:rsid w:val="00C172FE"/>
    <w:rsid w:val="00C21B5E"/>
    <w:rsid w:val="00C23641"/>
    <w:rsid w:val="00C2384B"/>
    <w:rsid w:val="00C256B8"/>
    <w:rsid w:val="00C27402"/>
    <w:rsid w:val="00C27475"/>
    <w:rsid w:val="00C278A1"/>
    <w:rsid w:val="00C27FB3"/>
    <w:rsid w:val="00C32436"/>
    <w:rsid w:val="00C33A7C"/>
    <w:rsid w:val="00C35ED9"/>
    <w:rsid w:val="00C36167"/>
    <w:rsid w:val="00C3644C"/>
    <w:rsid w:val="00C401CA"/>
    <w:rsid w:val="00C403C1"/>
    <w:rsid w:val="00C408C8"/>
    <w:rsid w:val="00C41649"/>
    <w:rsid w:val="00C41AA8"/>
    <w:rsid w:val="00C41C8B"/>
    <w:rsid w:val="00C42E85"/>
    <w:rsid w:val="00C433AE"/>
    <w:rsid w:val="00C44199"/>
    <w:rsid w:val="00C44563"/>
    <w:rsid w:val="00C46408"/>
    <w:rsid w:val="00C47933"/>
    <w:rsid w:val="00C51563"/>
    <w:rsid w:val="00C529AE"/>
    <w:rsid w:val="00C52D94"/>
    <w:rsid w:val="00C53CED"/>
    <w:rsid w:val="00C55C0C"/>
    <w:rsid w:val="00C5743D"/>
    <w:rsid w:val="00C60D5C"/>
    <w:rsid w:val="00C61700"/>
    <w:rsid w:val="00C61E36"/>
    <w:rsid w:val="00C61FD4"/>
    <w:rsid w:val="00C62E30"/>
    <w:rsid w:val="00C6313D"/>
    <w:rsid w:val="00C63283"/>
    <w:rsid w:val="00C63952"/>
    <w:rsid w:val="00C6616A"/>
    <w:rsid w:val="00C674DE"/>
    <w:rsid w:val="00C67AF0"/>
    <w:rsid w:val="00C7083B"/>
    <w:rsid w:val="00C7180E"/>
    <w:rsid w:val="00C7376A"/>
    <w:rsid w:val="00C744C0"/>
    <w:rsid w:val="00C76965"/>
    <w:rsid w:val="00C76EEE"/>
    <w:rsid w:val="00C77809"/>
    <w:rsid w:val="00C80FA0"/>
    <w:rsid w:val="00C81FC9"/>
    <w:rsid w:val="00C82400"/>
    <w:rsid w:val="00C82DEC"/>
    <w:rsid w:val="00C85960"/>
    <w:rsid w:val="00C869CE"/>
    <w:rsid w:val="00C86C89"/>
    <w:rsid w:val="00C907A5"/>
    <w:rsid w:val="00C90914"/>
    <w:rsid w:val="00C91759"/>
    <w:rsid w:val="00C94AAA"/>
    <w:rsid w:val="00C96855"/>
    <w:rsid w:val="00CA0C8A"/>
    <w:rsid w:val="00CA1E91"/>
    <w:rsid w:val="00CA4B17"/>
    <w:rsid w:val="00CA4F84"/>
    <w:rsid w:val="00CA4FC2"/>
    <w:rsid w:val="00CA5D8A"/>
    <w:rsid w:val="00CB0DC1"/>
    <w:rsid w:val="00CB3705"/>
    <w:rsid w:val="00CB4D22"/>
    <w:rsid w:val="00CB601B"/>
    <w:rsid w:val="00CB607D"/>
    <w:rsid w:val="00CB7F61"/>
    <w:rsid w:val="00CC2F58"/>
    <w:rsid w:val="00CC3051"/>
    <w:rsid w:val="00CC3471"/>
    <w:rsid w:val="00CC37D1"/>
    <w:rsid w:val="00CC4BED"/>
    <w:rsid w:val="00CC4C99"/>
    <w:rsid w:val="00CC578D"/>
    <w:rsid w:val="00CC7BBD"/>
    <w:rsid w:val="00CC7ECA"/>
    <w:rsid w:val="00CC7F1A"/>
    <w:rsid w:val="00CD0B4A"/>
    <w:rsid w:val="00CD1040"/>
    <w:rsid w:val="00CD1A14"/>
    <w:rsid w:val="00CD5BE4"/>
    <w:rsid w:val="00CD64A6"/>
    <w:rsid w:val="00CD6906"/>
    <w:rsid w:val="00CD6B4D"/>
    <w:rsid w:val="00CE158C"/>
    <w:rsid w:val="00CE171C"/>
    <w:rsid w:val="00CE2279"/>
    <w:rsid w:val="00CE2473"/>
    <w:rsid w:val="00CE25B8"/>
    <w:rsid w:val="00CE42FE"/>
    <w:rsid w:val="00CE5D3B"/>
    <w:rsid w:val="00CF0657"/>
    <w:rsid w:val="00CF0CC9"/>
    <w:rsid w:val="00CF135F"/>
    <w:rsid w:val="00CF1A59"/>
    <w:rsid w:val="00CF40EB"/>
    <w:rsid w:val="00CF47D4"/>
    <w:rsid w:val="00CF78A2"/>
    <w:rsid w:val="00D01325"/>
    <w:rsid w:val="00D01B8E"/>
    <w:rsid w:val="00D01C15"/>
    <w:rsid w:val="00D021D4"/>
    <w:rsid w:val="00D029C8"/>
    <w:rsid w:val="00D03F03"/>
    <w:rsid w:val="00D0475C"/>
    <w:rsid w:val="00D04A9C"/>
    <w:rsid w:val="00D05808"/>
    <w:rsid w:val="00D05986"/>
    <w:rsid w:val="00D07797"/>
    <w:rsid w:val="00D077A4"/>
    <w:rsid w:val="00D11268"/>
    <w:rsid w:val="00D1335B"/>
    <w:rsid w:val="00D13445"/>
    <w:rsid w:val="00D156E8"/>
    <w:rsid w:val="00D15BF9"/>
    <w:rsid w:val="00D16FBF"/>
    <w:rsid w:val="00D170C6"/>
    <w:rsid w:val="00D178B6"/>
    <w:rsid w:val="00D200DD"/>
    <w:rsid w:val="00D23E3D"/>
    <w:rsid w:val="00D24EE3"/>
    <w:rsid w:val="00D25E17"/>
    <w:rsid w:val="00D26813"/>
    <w:rsid w:val="00D30253"/>
    <w:rsid w:val="00D358EE"/>
    <w:rsid w:val="00D36886"/>
    <w:rsid w:val="00D375CE"/>
    <w:rsid w:val="00D37C2F"/>
    <w:rsid w:val="00D416C0"/>
    <w:rsid w:val="00D43E9E"/>
    <w:rsid w:val="00D44166"/>
    <w:rsid w:val="00D4491B"/>
    <w:rsid w:val="00D475DE"/>
    <w:rsid w:val="00D47B40"/>
    <w:rsid w:val="00D509B3"/>
    <w:rsid w:val="00D50E71"/>
    <w:rsid w:val="00D51319"/>
    <w:rsid w:val="00D5270E"/>
    <w:rsid w:val="00D55A31"/>
    <w:rsid w:val="00D57CF6"/>
    <w:rsid w:val="00D57EE7"/>
    <w:rsid w:val="00D61659"/>
    <w:rsid w:val="00D639BB"/>
    <w:rsid w:val="00D63B76"/>
    <w:rsid w:val="00D63E13"/>
    <w:rsid w:val="00D65176"/>
    <w:rsid w:val="00D67211"/>
    <w:rsid w:val="00D700A6"/>
    <w:rsid w:val="00D70403"/>
    <w:rsid w:val="00D7078E"/>
    <w:rsid w:val="00D70CC2"/>
    <w:rsid w:val="00D719B4"/>
    <w:rsid w:val="00D72D7D"/>
    <w:rsid w:val="00D73227"/>
    <w:rsid w:val="00D80246"/>
    <w:rsid w:val="00D80A25"/>
    <w:rsid w:val="00D81207"/>
    <w:rsid w:val="00D82629"/>
    <w:rsid w:val="00D83893"/>
    <w:rsid w:val="00D83F0B"/>
    <w:rsid w:val="00D84099"/>
    <w:rsid w:val="00D8428B"/>
    <w:rsid w:val="00D85D4D"/>
    <w:rsid w:val="00D866C6"/>
    <w:rsid w:val="00D871FF"/>
    <w:rsid w:val="00D875FE"/>
    <w:rsid w:val="00D87A40"/>
    <w:rsid w:val="00D90183"/>
    <w:rsid w:val="00D95055"/>
    <w:rsid w:val="00D9540A"/>
    <w:rsid w:val="00D95D31"/>
    <w:rsid w:val="00D964CF"/>
    <w:rsid w:val="00D97B71"/>
    <w:rsid w:val="00DA048A"/>
    <w:rsid w:val="00DA16F0"/>
    <w:rsid w:val="00DA1E66"/>
    <w:rsid w:val="00DA2824"/>
    <w:rsid w:val="00DA40EC"/>
    <w:rsid w:val="00DA438D"/>
    <w:rsid w:val="00DA4DD5"/>
    <w:rsid w:val="00DA58F8"/>
    <w:rsid w:val="00DA70F9"/>
    <w:rsid w:val="00DA7890"/>
    <w:rsid w:val="00DA797F"/>
    <w:rsid w:val="00DA7D35"/>
    <w:rsid w:val="00DB00D6"/>
    <w:rsid w:val="00DB049F"/>
    <w:rsid w:val="00DB09D8"/>
    <w:rsid w:val="00DB0AC2"/>
    <w:rsid w:val="00DB1B49"/>
    <w:rsid w:val="00DB1CB6"/>
    <w:rsid w:val="00DB1E25"/>
    <w:rsid w:val="00DB2049"/>
    <w:rsid w:val="00DB5E0C"/>
    <w:rsid w:val="00DC1BC0"/>
    <w:rsid w:val="00DC1D66"/>
    <w:rsid w:val="00DC282A"/>
    <w:rsid w:val="00DC291E"/>
    <w:rsid w:val="00DC3608"/>
    <w:rsid w:val="00DC388B"/>
    <w:rsid w:val="00DC42C5"/>
    <w:rsid w:val="00DC7953"/>
    <w:rsid w:val="00DD1164"/>
    <w:rsid w:val="00DD1CB6"/>
    <w:rsid w:val="00DD2142"/>
    <w:rsid w:val="00DD230D"/>
    <w:rsid w:val="00DD2A61"/>
    <w:rsid w:val="00DD3D23"/>
    <w:rsid w:val="00DD4869"/>
    <w:rsid w:val="00DD565C"/>
    <w:rsid w:val="00DD7342"/>
    <w:rsid w:val="00DE1091"/>
    <w:rsid w:val="00DE2309"/>
    <w:rsid w:val="00DE2520"/>
    <w:rsid w:val="00DE393F"/>
    <w:rsid w:val="00DE4D01"/>
    <w:rsid w:val="00DE7962"/>
    <w:rsid w:val="00DF1985"/>
    <w:rsid w:val="00DF28E8"/>
    <w:rsid w:val="00E00437"/>
    <w:rsid w:val="00E00D5C"/>
    <w:rsid w:val="00E07131"/>
    <w:rsid w:val="00E131D8"/>
    <w:rsid w:val="00E1401E"/>
    <w:rsid w:val="00E14F13"/>
    <w:rsid w:val="00E15A55"/>
    <w:rsid w:val="00E15E48"/>
    <w:rsid w:val="00E160E9"/>
    <w:rsid w:val="00E17AE6"/>
    <w:rsid w:val="00E224A6"/>
    <w:rsid w:val="00E237F2"/>
    <w:rsid w:val="00E250BF"/>
    <w:rsid w:val="00E27132"/>
    <w:rsid w:val="00E301D9"/>
    <w:rsid w:val="00E30299"/>
    <w:rsid w:val="00E30AFA"/>
    <w:rsid w:val="00E320DB"/>
    <w:rsid w:val="00E325CA"/>
    <w:rsid w:val="00E32A49"/>
    <w:rsid w:val="00E33111"/>
    <w:rsid w:val="00E35C3E"/>
    <w:rsid w:val="00E3609D"/>
    <w:rsid w:val="00E36123"/>
    <w:rsid w:val="00E36525"/>
    <w:rsid w:val="00E37437"/>
    <w:rsid w:val="00E37BE2"/>
    <w:rsid w:val="00E40478"/>
    <w:rsid w:val="00E40AC4"/>
    <w:rsid w:val="00E40FF5"/>
    <w:rsid w:val="00E4615F"/>
    <w:rsid w:val="00E461CE"/>
    <w:rsid w:val="00E46FED"/>
    <w:rsid w:val="00E502DE"/>
    <w:rsid w:val="00E50DCC"/>
    <w:rsid w:val="00E51768"/>
    <w:rsid w:val="00E527C8"/>
    <w:rsid w:val="00E57FEC"/>
    <w:rsid w:val="00E60A6C"/>
    <w:rsid w:val="00E64FCB"/>
    <w:rsid w:val="00E6680E"/>
    <w:rsid w:val="00E66D3D"/>
    <w:rsid w:val="00E673EA"/>
    <w:rsid w:val="00E70721"/>
    <w:rsid w:val="00E73BEC"/>
    <w:rsid w:val="00E74640"/>
    <w:rsid w:val="00E76408"/>
    <w:rsid w:val="00E76985"/>
    <w:rsid w:val="00E80278"/>
    <w:rsid w:val="00E8030C"/>
    <w:rsid w:val="00E8102C"/>
    <w:rsid w:val="00E85BB2"/>
    <w:rsid w:val="00E85CEA"/>
    <w:rsid w:val="00E8648D"/>
    <w:rsid w:val="00E867B9"/>
    <w:rsid w:val="00E9015B"/>
    <w:rsid w:val="00E9040D"/>
    <w:rsid w:val="00E92878"/>
    <w:rsid w:val="00E93C69"/>
    <w:rsid w:val="00E946B4"/>
    <w:rsid w:val="00E9642F"/>
    <w:rsid w:val="00E96A01"/>
    <w:rsid w:val="00E9762C"/>
    <w:rsid w:val="00E97DE7"/>
    <w:rsid w:val="00EA0F12"/>
    <w:rsid w:val="00EA1531"/>
    <w:rsid w:val="00EA225D"/>
    <w:rsid w:val="00EA3489"/>
    <w:rsid w:val="00EA5191"/>
    <w:rsid w:val="00EA57C2"/>
    <w:rsid w:val="00EA5A25"/>
    <w:rsid w:val="00EA6048"/>
    <w:rsid w:val="00EA6320"/>
    <w:rsid w:val="00EA6B74"/>
    <w:rsid w:val="00EA74B4"/>
    <w:rsid w:val="00EA76A2"/>
    <w:rsid w:val="00EA7FB7"/>
    <w:rsid w:val="00EB02BC"/>
    <w:rsid w:val="00EB0FEE"/>
    <w:rsid w:val="00EB1399"/>
    <w:rsid w:val="00EB1783"/>
    <w:rsid w:val="00EB34C7"/>
    <w:rsid w:val="00EB3917"/>
    <w:rsid w:val="00EB571F"/>
    <w:rsid w:val="00EB60D0"/>
    <w:rsid w:val="00EB6358"/>
    <w:rsid w:val="00EB70A4"/>
    <w:rsid w:val="00EB7274"/>
    <w:rsid w:val="00EB7281"/>
    <w:rsid w:val="00EC0080"/>
    <w:rsid w:val="00EC1E2C"/>
    <w:rsid w:val="00EC1EFD"/>
    <w:rsid w:val="00EC278B"/>
    <w:rsid w:val="00EC2FF7"/>
    <w:rsid w:val="00EC341D"/>
    <w:rsid w:val="00EC36DC"/>
    <w:rsid w:val="00EC3B00"/>
    <w:rsid w:val="00EC5156"/>
    <w:rsid w:val="00EC5EA1"/>
    <w:rsid w:val="00EC6BCA"/>
    <w:rsid w:val="00EC7288"/>
    <w:rsid w:val="00ED0479"/>
    <w:rsid w:val="00ED1948"/>
    <w:rsid w:val="00ED2B02"/>
    <w:rsid w:val="00ED4C89"/>
    <w:rsid w:val="00ED55F9"/>
    <w:rsid w:val="00ED5D2B"/>
    <w:rsid w:val="00ED6294"/>
    <w:rsid w:val="00ED6FF2"/>
    <w:rsid w:val="00ED72D3"/>
    <w:rsid w:val="00ED780E"/>
    <w:rsid w:val="00EE0638"/>
    <w:rsid w:val="00EE3BA6"/>
    <w:rsid w:val="00EE46DF"/>
    <w:rsid w:val="00EE5005"/>
    <w:rsid w:val="00EF188A"/>
    <w:rsid w:val="00EF2D26"/>
    <w:rsid w:val="00EF2D4F"/>
    <w:rsid w:val="00EF42E1"/>
    <w:rsid w:val="00F00B6A"/>
    <w:rsid w:val="00F01201"/>
    <w:rsid w:val="00F0329E"/>
    <w:rsid w:val="00F03411"/>
    <w:rsid w:val="00F0371D"/>
    <w:rsid w:val="00F03732"/>
    <w:rsid w:val="00F04D50"/>
    <w:rsid w:val="00F056A6"/>
    <w:rsid w:val="00F0573C"/>
    <w:rsid w:val="00F0617F"/>
    <w:rsid w:val="00F07DA8"/>
    <w:rsid w:val="00F10F2D"/>
    <w:rsid w:val="00F110CE"/>
    <w:rsid w:val="00F11E40"/>
    <w:rsid w:val="00F133F2"/>
    <w:rsid w:val="00F14098"/>
    <w:rsid w:val="00F152D8"/>
    <w:rsid w:val="00F15632"/>
    <w:rsid w:val="00F1747B"/>
    <w:rsid w:val="00F204F3"/>
    <w:rsid w:val="00F207C4"/>
    <w:rsid w:val="00F2141B"/>
    <w:rsid w:val="00F22CE3"/>
    <w:rsid w:val="00F246A6"/>
    <w:rsid w:val="00F24B5C"/>
    <w:rsid w:val="00F27E53"/>
    <w:rsid w:val="00F30455"/>
    <w:rsid w:val="00F30638"/>
    <w:rsid w:val="00F3112C"/>
    <w:rsid w:val="00F3266D"/>
    <w:rsid w:val="00F3296E"/>
    <w:rsid w:val="00F3299A"/>
    <w:rsid w:val="00F3474A"/>
    <w:rsid w:val="00F34D81"/>
    <w:rsid w:val="00F369F9"/>
    <w:rsid w:val="00F36C1D"/>
    <w:rsid w:val="00F409B2"/>
    <w:rsid w:val="00F43E34"/>
    <w:rsid w:val="00F447F0"/>
    <w:rsid w:val="00F45C33"/>
    <w:rsid w:val="00F501AF"/>
    <w:rsid w:val="00F503F7"/>
    <w:rsid w:val="00F56BA0"/>
    <w:rsid w:val="00F56E2C"/>
    <w:rsid w:val="00F605BD"/>
    <w:rsid w:val="00F60D01"/>
    <w:rsid w:val="00F62583"/>
    <w:rsid w:val="00F6339F"/>
    <w:rsid w:val="00F64ADB"/>
    <w:rsid w:val="00F65492"/>
    <w:rsid w:val="00F65FA8"/>
    <w:rsid w:val="00F6713E"/>
    <w:rsid w:val="00F6735B"/>
    <w:rsid w:val="00F67BF7"/>
    <w:rsid w:val="00F71CA0"/>
    <w:rsid w:val="00F72B2E"/>
    <w:rsid w:val="00F73A98"/>
    <w:rsid w:val="00F73BFD"/>
    <w:rsid w:val="00F776B4"/>
    <w:rsid w:val="00F779CA"/>
    <w:rsid w:val="00F80A4F"/>
    <w:rsid w:val="00F8119A"/>
    <w:rsid w:val="00F8312D"/>
    <w:rsid w:val="00F836EE"/>
    <w:rsid w:val="00F84308"/>
    <w:rsid w:val="00F848FC"/>
    <w:rsid w:val="00F850AE"/>
    <w:rsid w:val="00F859B9"/>
    <w:rsid w:val="00F86166"/>
    <w:rsid w:val="00F86B32"/>
    <w:rsid w:val="00F87BEE"/>
    <w:rsid w:val="00F91E41"/>
    <w:rsid w:val="00F92C9B"/>
    <w:rsid w:val="00F92F44"/>
    <w:rsid w:val="00F94171"/>
    <w:rsid w:val="00F94F75"/>
    <w:rsid w:val="00F961AE"/>
    <w:rsid w:val="00F966AD"/>
    <w:rsid w:val="00FA2013"/>
    <w:rsid w:val="00FA26E4"/>
    <w:rsid w:val="00FA6AEF"/>
    <w:rsid w:val="00FB0784"/>
    <w:rsid w:val="00FB1FFD"/>
    <w:rsid w:val="00FB2463"/>
    <w:rsid w:val="00FB2BFC"/>
    <w:rsid w:val="00FB2E4E"/>
    <w:rsid w:val="00FB5E9C"/>
    <w:rsid w:val="00FB61F4"/>
    <w:rsid w:val="00FB6607"/>
    <w:rsid w:val="00FB6B51"/>
    <w:rsid w:val="00FC1E9C"/>
    <w:rsid w:val="00FC2661"/>
    <w:rsid w:val="00FC2A33"/>
    <w:rsid w:val="00FC3CEB"/>
    <w:rsid w:val="00FC571E"/>
    <w:rsid w:val="00FD1074"/>
    <w:rsid w:val="00FD7676"/>
    <w:rsid w:val="00FD7FAA"/>
    <w:rsid w:val="00FE17DC"/>
    <w:rsid w:val="00FE228C"/>
    <w:rsid w:val="00FE3074"/>
    <w:rsid w:val="00FE309D"/>
    <w:rsid w:val="00FE35BE"/>
    <w:rsid w:val="00FE4B60"/>
    <w:rsid w:val="00FE5006"/>
    <w:rsid w:val="00FE627C"/>
    <w:rsid w:val="00FE7A09"/>
    <w:rsid w:val="00FF158C"/>
    <w:rsid w:val="00FF40EE"/>
    <w:rsid w:val="1BF65F69"/>
    <w:rsid w:val="3F9C0CEC"/>
    <w:rsid w:val="5DA14EA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semiHidden="0" w:name="heading 6"/>
    <w:lsdException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0"/>
    <w:pPr>
      <w:keepNext/>
      <w:keepLines/>
      <w:numPr>
        <w:ilvl w:val="0"/>
        <w:numId w:val="1"/>
      </w:numPr>
      <w:shd w:val="solid" w:color="auto" w:fill="auto"/>
      <w:outlineLvl w:val="0"/>
    </w:pPr>
    <w:rPr>
      <w:rFonts w:ascii="Times New Roman" w:hAnsi="Times New Roman" w:eastAsia="宋体" w:cs="Times New Roman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34"/>
    <w:qFormat/>
    <w:uiPriority w:val="0"/>
    <w:pPr>
      <w:keepNext/>
      <w:keepLines/>
      <w:numPr>
        <w:ilvl w:val="1"/>
        <w:numId w:val="1"/>
      </w:numPr>
      <w:ind w:right="240" w:rightChars="100"/>
      <w:jc w:val="left"/>
      <w:outlineLvl w:val="1"/>
    </w:pPr>
    <w:rPr>
      <w:rFonts w:ascii="Arial" w:hAnsi="Arial" w:eastAsia="宋体" w:cs="Times New Roman"/>
      <w:b/>
      <w:bCs/>
      <w:sz w:val="30"/>
      <w:szCs w:val="28"/>
    </w:rPr>
  </w:style>
  <w:style w:type="paragraph" w:styleId="4">
    <w:name w:val="heading 3"/>
    <w:basedOn w:val="1"/>
    <w:next w:val="1"/>
    <w:link w:val="35"/>
    <w:qFormat/>
    <w:uiPriority w:val="0"/>
    <w:pPr>
      <w:keepNext/>
      <w:keepLines/>
      <w:numPr>
        <w:ilvl w:val="2"/>
        <w:numId w:val="1"/>
      </w:numPr>
      <w:outlineLvl w:val="2"/>
    </w:pPr>
    <w:rPr>
      <w:rFonts w:ascii="Times New Roman" w:hAnsi="Times New Roman" w:eastAsia="宋体" w:cs="Times New Roman"/>
      <w:b/>
      <w:bCs/>
      <w:sz w:val="28"/>
      <w:szCs w:val="32"/>
    </w:rPr>
  </w:style>
  <w:style w:type="paragraph" w:styleId="5">
    <w:name w:val="heading 4"/>
    <w:basedOn w:val="1"/>
    <w:next w:val="1"/>
    <w:link w:val="36"/>
    <w:qFormat/>
    <w:uiPriority w:val="0"/>
    <w:pPr>
      <w:keepNext/>
      <w:keepLines/>
      <w:numPr>
        <w:ilvl w:val="3"/>
        <w:numId w:val="1"/>
      </w:numPr>
      <w:tabs>
        <w:tab w:val="left" w:pos="-186"/>
        <w:tab w:val="clear" w:pos="864"/>
      </w:tabs>
      <w:ind w:left="0" w:firstLine="0"/>
      <w:jc w:val="left"/>
      <w:outlineLvl w:val="3"/>
    </w:pPr>
    <w:rPr>
      <w:rFonts w:ascii="Arial" w:hAnsi="Arial" w:eastAsia="宋体" w:cs="Times New Roman"/>
      <w:b/>
      <w:bCs/>
      <w:szCs w:val="28"/>
    </w:rPr>
  </w:style>
  <w:style w:type="paragraph" w:styleId="6">
    <w:name w:val="heading 5"/>
    <w:basedOn w:val="1"/>
    <w:next w:val="1"/>
    <w:link w:val="37"/>
    <w:qFormat/>
    <w:uiPriority w:val="0"/>
    <w:pPr>
      <w:keepNext/>
      <w:keepLines/>
      <w:numPr>
        <w:ilvl w:val="4"/>
        <w:numId w:val="1"/>
      </w:numPr>
      <w:ind w:left="1954" w:leftChars="450" w:hanging="1009"/>
      <w:outlineLvl w:val="4"/>
    </w:pPr>
    <w:rPr>
      <w:rFonts w:ascii="Times New Roman" w:hAnsi="Times New Roman" w:eastAsia="宋体" w:cs="Times New Roman"/>
      <w:b/>
      <w:bCs/>
      <w:szCs w:val="28"/>
    </w:rPr>
  </w:style>
  <w:style w:type="paragraph" w:styleId="7">
    <w:name w:val="heading 6"/>
    <w:basedOn w:val="1"/>
    <w:next w:val="1"/>
    <w:link w:val="4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subject"/>
    <w:basedOn w:val="9"/>
    <w:next w:val="9"/>
    <w:link w:val="46"/>
    <w:semiHidden/>
    <w:unhideWhenUsed/>
    <w:qFormat/>
    <w:uiPriority w:val="99"/>
    <w:rPr>
      <w:b/>
      <w:bCs/>
    </w:rPr>
  </w:style>
  <w:style w:type="paragraph" w:styleId="9">
    <w:name w:val="annotation text"/>
    <w:basedOn w:val="1"/>
    <w:link w:val="45"/>
    <w:semiHidden/>
    <w:unhideWhenUsed/>
    <w:qFormat/>
    <w:uiPriority w:val="99"/>
    <w:pPr>
      <w:jc w:val="left"/>
    </w:pPr>
  </w:style>
  <w:style w:type="paragraph" w:styleId="10">
    <w:name w:val="toc 7"/>
    <w:basedOn w:val="1"/>
    <w:next w:val="1"/>
    <w:unhideWhenUsed/>
    <w:qFormat/>
    <w:uiPriority w:val="39"/>
    <w:pPr>
      <w:ind w:left="1260"/>
      <w:jc w:val="left"/>
    </w:pPr>
    <w:rPr>
      <w:sz w:val="18"/>
      <w:szCs w:val="18"/>
    </w:r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Document Map"/>
    <w:basedOn w:val="1"/>
    <w:link w:val="38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13">
    <w:name w:val="toc 5"/>
    <w:basedOn w:val="1"/>
    <w:next w:val="1"/>
    <w:unhideWhenUsed/>
    <w:qFormat/>
    <w:uiPriority w:val="39"/>
    <w:pPr>
      <w:ind w:left="840"/>
      <w:jc w:val="left"/>
    </w:pPr>
    <w:rPr>
      <w:sz w:val="18"/>
      <w:szCs w:val="18"/>
    </w:rPr>
  </w:style>
  <w:style w:type="paragraph" w:styleId="14">
    <w:name w:val="toc 3"/>
    <w:basedOn w:val="1"/>
    <w:next w:val="1"/>
    <w:unhideWhenUsed/>
    <w:qFormat/>
    <w:uiPriority w:val="39"/>
    <w:pPr>
      <w:ind w:left="420"/>
      <w:jc w:val="left"/>
    </w:pPr>
    <w:rPr>
      <w:i/>
      <w:iCs/>
      <w:sz w:val="20"/>
      <w:szCs w:val="20"/>
    </w:rPr>
  </w:style>
  <w:style w:type="paragraph" w:styleId="15">
    <w:name w:val="toc 8"/>
    <w:basedOn w:val="1"/>
    <w:next w:val="1"/>
    <w:unhideWhenUsed/>
    <w:qFormat/>
    <w:uiPriority w:val="39"/>
    <w:pPr>
      <w:ind w:left="1470"/>
      <w:jc w:val="left"/>
    </w:pPr>
    <w:rPr>
      <w:sz w:val="18"/>
      <w:szCs w:val="18"/>
    </w:rPr>
  </w:style>
  <w:style w:type="paragraph" w:styleId="16">
    <w:name w:val="Balloon Text"/>
    <w:basedOn w:val="1"/>
    <w:link w:val="40"/>
    <w:semiHidden/>
    <w:unhideWhenUsed/>
    <w:qFormat/>
    <w:uiPriority w:val="99"/>
    <w:rPr>
      <w:sz w:val="18"/>
      <w:szCs w:val="18"/>
    </w:rPr>
  </w:style>
  <w:style w:type="paragraph" w:styleId="17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unhideWhenUsed/>
    <w:qFormat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4"/>
    <w:basedOn w:val="1"/>
    <w:next w:val="1"/>
    <w:unhideWhenUsed/>
    <w:qFormat/>
    <w:uiPriority w:val="39"/>
    <w:pPr>
      <w:ind w:left="630"/>
      <w:jc w:val="left"/>
    </w:pPr>
    <w:rPr>
      <w:sz w:val="18"/>
      <w:szCs w:val="18"/>
    </w:rPr>
  </w:style>
  <w:style w:type="paragraph" w:styleId="21">
    <w:name w:val="toc 6"/>
    <w:basedOn w:val="1"/>
    <w:next w:val="1"/>
    <w:unhideWhenUsed/>
    <w:qFormat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1"/>
    <w:next w:val="1"/>
    <w:unhideWhenUsed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23">
    <w:name w:val="toc 9"/>
    <w:basedOn w:val="1"/>
    <w:next w:val="1"/>
    <w:unhideWhenUsed/>
    <w:qFormat/>
    <w:uiPriority w:val="39"/>
    <w:pPr>
      <w:ind w:left="1680"/>
      <w:jc w:val="left"/>
    </w:pPr>
    <w:rPr>
      <w:sz w:val="18"/>
      <w:szCs w:val="18"/>
    </w:rPr>
  </w:style>
  <w:style w:type="character" w:styleId="25">
    <w:name w:val="FollowedHyperlink"/>
    <w:basedOn w:val="24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basedOn w:val="24"/>
    <w:qFormat/>
    <w:uiPriority w:val="20"/>
    <w:rPr>
      <w:rFonts w:eastAsiaTheme="minorEastAsia"/>
      <w:iCs/>
      <w:color w:val="FF0000"/>
      <w:sz w:val="18"/>
    </w:rPr>
  </w:style>
  <w:style w:type="character" w:styleId="27">
    <w:name w:val="Hyperlink"/>
    <w:basedOn w:val="2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8">
    <w:name w:val="annotation reference"/>
    <w:basedOn w:val="24"/>
    <w:semiHidden/>
    <w:unhideWhenUsed/>
    <w:qFormat/>
    <w:uiPriority w:val="99"/>
    <w:rPr>
      <w:sz w:val="21"/>
      <w:szCs w:val="21"/>
    </w:rPr>
  </w:style>
  <w:style w:type="table" w:styleId="30">
    <w:name w:val="Table Grid"/>
    <w:basedOn w:val="29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31">
    <w:name w:val="页眉 字符"/>
    <w:basedOn w:val="24"/>
    <w:link w:val="18"/>
    <w:qFormat/>
    <w:uiPriority w:val="99"/>
    <w:rPr>
      <w:sz w:val="18"/>
      <w:szCs w:val="18"/>
    </w:rPr>
  </w:style>
  <w:style w:type="character" w:customStyle="1" w:styleId="32">
    <w:name w:val="页脚 字符"/>
    <w:basedOn w:val="24"/>
    <w:link w:val="17"/>
    <w:qFormat/>
    <w:uiPriority w:val="99"/>
    <w:rPr>
      <w:sz w:val="18"/>
      <w:szCs w:val="18"/>
    </w:rPr>
  </w:style>
  <w:style w:type="character" w:customStyle="1" w:styleId="33">
    <w:name w:val="标题 1 字符"/>
    <w:basedOn w:val="24"/>
    <w:link w:val="2"/>
    <w:qFormat/>
    <w:uiPriority w:val="0"/>
    <w:rPr>
      <w:rFonts w:ascii="Times New Roman" w:hAnsi="Times New Roman" w:eastAsia="宋体" w:cs="Times New Roman"/>
      <w:b/>
      <w:bCs/>
      <w:kern w:val="44"/>
      <w:sz w:val="32"/>
      <w:szCs w:val="44"/>
      <w:shd w:val="solid" w:color="auto" w:fill="auto"/>
    </w:rPr>
  </w:style>
  <w:style w:type="character" w:customStyle="1" w:styleId="34">
    <w:name w:val="标题 2 字符"/>
    <w:basedOn w:val="24"/>
    <w:link w:val="3"/>
    <w:qFormat/>
    <w:uiPriority w:val="0"/>
    <w:rPr>
      <w:rFonts w:ascii="Arial" w:hAnsi="Arial" w:eastAsia="宋体" w:cs="Times New Roman"/>
      <w:b/>
      <w:bCs/>
      <w:sz w:val="30"/>
      <w:szCs w:val="28"/>
    </w:rPr>
  </w:style>
  <w:style w:type="character" w:customStyle="1" w:styleId="35">
    <w:name w:val="标题 3 字符"/>
    <w:basedOn w:val="24"/>
    <w:link w:val="4"/>
    <w:qFormat/>
    <w:uiPriority w:val="0"/>
    <w:rPr>
      <w:rFonts w:ascii="Times New Roman" w:hAnsi="Times New Roman" w:eastAsia="宋体" w:cs="Times New Roman"/>
      <w:b/>
      <w:bCs/>
      <w:sz w:val="28"/>
      <w:szCs w:val="32"/>
    </w:rPr>
  </w:style>
  <w:style w:type="character" w:customStyle="1" w:styleId="36">
    <w:name w:val="标题 4 字符"/>
    <w:basedOn w:val="24"/>
    <w:link w:val="5"/>
    <w:qFormat/>
    <w:uiPriority w:val="0"/>
    <w:rPr>
      <w:rFonts w:ascii="Arial" w:hAnsi="Arial" w:eastAsia="宋体" w:cs="Times New Roman"/>
      <w:b/>
      <w:bCs/>
      <w:sz w:val="24"/>
      <w:szCs w:val="28"/>
    </w:rPr>
  </w:style>
  <w:style w:type="character" w:customStyle="1" w:styleId="37">
    <w:name w:val="标题 5 字符"/>
    <w:basedOn w:val="24"/>
    <w:link w:val="6"/>
    <w:qFormat/>
    <w:uiPriority w:val="0"/>
    <w:rPr>
      <w:rFonts w:ascii="Times New Roman" w:hAnsi="Times New Roman" w:eastAsia="宋体" w:cs="Times New Roman"/>
      <w:b/>
      <w:bCs/>
      <w:sz w:val="24"/>
      <w:szCs w:val="28"/>
    </w:rPr>
  </w:style>
  <w:style w:type="character" w:customStyle="1" w:styleId="38">
    <w:name w:val="文档结构图 字符"/>
    <w:basedOn w:val="24"/>
    <w:link w:val="12"/>
    <w:semiHidden/>
    <w:qFormat/>
    <w:uiPriority w:val="99"/>
    <w:rPr>
      <w:rFonts w:ascii="宋体" w:eastAsia="宋体"/>
      <w:sz w:val="18"/>
      <w:szCs w:val="18"/>
    </w:rPr>
  </w:style>
  <w:style w:type="paragraph" w:styleId="39">
    <w:name w:val="List Paragraph"/>
    <w:basedOn w:val="1"/>
    <w:qFormat/>
    <w:uiPriority w:val="34"/>
    <w:pPr>
      <w:ind w:firstLine="420" w:firstLineChars="200"/>
    </w:pPr>
  </w:style>
  <w:style w:type="character" w:customStyle="1" w:styleId="40">
    <w:name w:val="批注框文本 字符"/>
    <w:basedOn w:val="24"/>
    <w:link w:val="16"/>
    <w:semiHidden/>
    <w:qFormat/>
    <w:uiPriority w:val="99"/>
    <w:rPr>
      <w:sz w:val="18"/>
      <w:szCs w:val="18"/>
    </w:rPr>
  </w:style>
  <w:style w:type="paragraph" w:customStyle="1" w:styleId="41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</w:rPr>
  </w:style>
  <w:style w:type="paragraph" w:styleId="42">
    <w:name w:val="No Spacing"/>
    <w:basedOn w:val="1"/>
    <w:qFormat/>
    <w:uiPriority w:val="1"/>
    <w:rPr>
      <w:sz w:val="18"/>
      <w:szCs w:val="18"/>
    </w:rPr>
  </w:style>
  <w:style w:type="character" w:customStyle="1" w:styleId="43">
    <w:name w:val="标题 6 字符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44">
    <w:name w:val="Intense Emphasis"/>
    <w:basedOn w:val="24"/>
    <w:qFormat/>
    <w:uiPriority w:val="21"/>
    <w:rPr>
      <w:rFonts w:eastAsiaTheme="minorEastAsia"/>
      <w:bCs/>
      <w:iCs/>
      <w:color w:val="00B050"/>
      <w:sz w:val="18"/>
    </w:rPr>
  </w:style>
  <w:style w:type="character" w:customStyle="1" w:styleId="45">
    <w:name w:val="批注文字 字符"/>
    <w:basedOn w:val="24"/>
    <w:link w:val="9"/>
    <w:semiHidden/>
    <w:qFormat/>
    <w:uiPriority w:val="99"/>
    <w:rPr>
      <w:sz w:val="24"/>
    </w:rPr>
  </w:style>
  <w:style w:type="character" w:customStyle="1" w:styleId="46">
    <w:name w:val="批注主题 字符"/>
    <w:basedOn w:val="45"/>
    <w:link w:val="8"/>
    <w:semiHidden/>
    <w:qFormat/>
    <w:uiPriority w:val="99"/>
    <w:rPr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1.bin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6.bin"/><Relationship Id="rId17" Type="http://schemas.openxmlformats.org/officeDocument/2006/relationships/image" Target="media/image7.emf"/><Relationship Id="rId16" Type="http://schemas.openxmlformats.org/officeDocument/2006/relationships/oleObject" Target="embeddings/oleObject5.bin"/><Relationship Id="rId15" Type="http://schemas.openxmlformats.org/officeDocument/2006/relationships/image" Target="media/image6.emf"/><Relationship Id="rId14" Type="http://schemas.openxmlformats.org/officeDocument/2006/relationships/oleObject" Target="embeddings/oleObject4.bin"/><Relationship Id="rId13" Type="http://schemas.openxmlformats.org/officeDocument/2006/relationships/image" Target="media/image5.emf"/><Relationship Id="rId12" Type="http://schemas.openxmlformats.org/officeDocument/2006/relationships/oleObject" Target="embeddings/oleObject3.bin"/><Relationship Id="rId11" Type="http://schemas.openxmlformats.org/officeDocument/2006/relationships/image" Target="media/image4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5774;&#35745;&#25991;&#26723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75F59F1-1307-43B1-BD5F-2EBF5C0FE48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设计文档.dotx</Template>
  <Company>sohu</Company>
  <Pages>11</Pages>
  <Words>475</Words>
  <Characters>2710</Characters>
  <Lines>22</Lines>
  <Paragraphs>6</Paragraphs>
  <TotalTime>2642</TotalTime>
  <ScaleCrop>false</ScaleCrop>
  <LinksUpToDate>false</LinksUpToDate>
  <CharactersWithSpaces>3179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2016-09-18T08:30:00Z</dcterms:created>
  <dc:creator>QuanWang</dc:creator>
  <cp:lastModifiedBy>哥姆苏</cp:lastModifiedBy>
  <dcterms:modified xsi:type="dcterms:W3CDTF">2019-01-25T10:14:05Z</dcterms:modified>
  <cp:revision>540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